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EFEBB" w14:textId="77777777" w:rsidR="00CF5893" w:rsidRDefault="00CF5893">
      <w:r>
        <w:rPr>
          <w:noProof/>
        </w:rPr>
        <w:drawing>
          <wp:anchor distT="0" distB="0" distL="114300" distR="114300" simplePos="0" relativeHeight="251663360" behindDoc="0" locked="0" layoutInCell="1" allowOverlap="1" wp14:anchorId="0F36E512" wp14:editId="47FE93B8">
            <wp:simplePos x="0" y="0"/>
            <wp:positionH relativeFrom="column">
              <wp:posOffset>1438275</wp:posOffset>
            </wp:positionH>
            <wp:positionV relativeFrom="paragraph">
              <wp:posOffset>-3810</wp:posOffset>
            </wp:positionV>
            <wp:extent cx="1438275" cy="5715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hidden="0" allowOverlap="1" wp14:anchorId="1C110307" wp14:editId="53ADD51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219200" cy="523875"/>
            <wp:effectExtent l="0" t="0" r="0" b="9525"/>
            <wp:wrapNone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ED3EFDA" wp14:editId="33A54FA5">
            <wp:simplePos x="0" y="0"/>
            <wp:positionH relativeFrom="margin">
              <wp:posOffset>4562475</wp:posOffset>
            </wp:positionH>
            <wp:positionV relativeFrom="paragraph">
              <wp:posOffset>14605</wp:posOffset>
            </wp:positionV>
            <wp:extent cx="1727200" cy="561975"/>
            <wp:effectExtent l="0" t="0" r="6350" b="9525"/>
            <wp:wrapSquare wrapText="bothSides" distT="0" distB="0" distL="114300" distR="11430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7ED316C" wp14:editId="118DFD30">
            <wp:simplePos x="0" y="0"/>
            <wp:positionH relativeFrom="column">
              <wp:posOffset>2981325</wp:posOffset>
            </wp:positionH>
            <wp:positionV relativeFrom="paragraph">
              <wp:posOffset>5081</wp:posOffset>
            </wp:positionV>
            <wp:extent cx="1438275" cy="5715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BF4F82" w14:textId="77777777" w:rsidR="00CF5893" w:rsidRDefault="00CF5893"/>
    <w:p w14:paraId="7D5A0690" w14:textId="77777777" w:rsidR="00CF5893" w:rsidRDefault="00CF5893">
      <w:r>
        <w:rPr>
          <w:noProof/>
        </w:rPr>
        <w:drawing>
          <wp:anchor distT="0" distB="0" distL="0" distR="0" simplePos="0" relativeHeight="251661312" behindDoc="0" locked="0" layoutInCell="1" hidden="0" allowOverlap="1" wp14:anchorId="3FBD4541" wp14:editId="5B16B15E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332865" cy="628015"/>
            <wp:effectExtent l="0" t="0" r="635" b="635"/>
            <wp:wrapSquare wrapText="bothSides" distT="0" distB="0" distL="0" distR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2865" cy="628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hidden="0" allowOverlap="1" wp14:anchorId="035E1764" wp14:editId="4BB4063C">
            <wp:simplePos x="0" y="0"/>
            <wp:positionH relativeFrom="column">
              <wp:posOffset>3352800</wp:posOffset>
            </wp:positionH>
            <wp:positionV relativeFrom="paragraph">
              <wp:posOffset>7620</wp:posOffset>
            </wp:positionV>
            <wp:extent cx="1200150" cy="466725"/>
            <wp:effectExtent l="0" t="0" r="0" b="9525"/>
            <wp:wrapSquare wrapText="bothSides" distT="0" distB="0" distL="114300" distR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hidden="0" allowOverlap="1" wp14:anchorId="545FFA65" wp14:editId="0115E34A">
            <wp:simplePos x="0" y="0"/>
            <wp:positionH relativeFrom="column">
              <wp:posOffset>1609725</wp:posOffset>
            </wp:positionH>
            <wp:positionV relativeFrom="paragraph">
              <wp:posOffset>10160</wp:posOffset>
            </wp:positionV>
            <wp:extent cx="1495425" cy="523875"/>
            <wp:effectExtent l="0" t="0" r="9525" b="9525"/>
            <wp:wrapSquare wrapText="bothSides" distT="0" distB="0" distL="114300" distR="11430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BAC870" w14:textId="77777777" w:rsidR="00CF5893" w:rsidRDefault="00CF5893"/>
    <w:p w14:paraId="75A8298E" w14:textId="77777777" w:rsidR="00CF5893" w:rsidRDefault="00CF5893"/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3870"/>
        <w:gridCol w:w="5490"/>
      </w:tblGrid>
      <w:tr w:rsidR="00D92B95" w14:paraId="6F3E7A2B" w14:textId="77777777" w:rsidTr="009B0F5F">
        <w:tc>
          <w:tcPr>
            <w:tcW w:w="3870" w:type="dxa"/>
            <w:vAlign w:val="bottom"/>
          </w:tcPr>
          <w:p w14:paraId="4F4F279F" w14:textId="77777777" w:rsidR="00C84833" w:rsidRDefault="00846FB5" w:rsidP="00C84833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645E9348C8994F23B5BB8E6E660EBA03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9B0F5F">
                  <w:t>Ahmed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18270A35096D43E98248022B866E6074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9B0F5F">
                  <w:t>Gaziyani</w:t>
                </w:r>
              </w:sdtContent>
            </w:sdt>
          </w:p>
        </w:tc>
        <w:tc>
          <w:tcPr>
            <w:tcW w:w="5490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956"/>
              <w:gridCol w:w="534"/>
            </w:tblGrid>
            <w:tr w:rsidR="00932D92" w:rsidRPr="009D0878" w14:paraId="695AB3E0" w14:textId="77777777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2AAFD30F" w14:textId="77777777" w:rsidR="004E2970" w:rsidRPr="009D0878" w:rsidRDefault="00846FB5" w:rsidP="004E2970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2DB9B37F32DF498A9463C68CD708F1B5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9B0F5F">
                        <w:t xml:space="preserve">A/410, Universal Arcade, Amrut Nagar, Mumbra 400612  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3640A730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99D960C" wp14:editId="0D922EB1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C220E66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6A553C7F" w14:textId="77777777" w:rsidTr="00972024">
              <w:sdt>
                <w:sdtPr>
                  <w:alias w:val="Enter phone:"/>
                  <w:tag w:val="Enter phone:"/>
                  <w:id w:val="-1849400302"/>
                  <w:placeholder>
                    <w:docPart w:val="D0B4AC1EBBDE40AEAC0B7284792D06DE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57B3979A" w14:textId="77777777" w:rsidR="00932D92" w:rsidRPr="009D0878" w:rsidRDefault="009B0F5F" w:rsidP="00932D92">
                      <w:pPr>
                        <w:pStyle w:val="ContactInfo"/>
                      </w:pPr>
                      <w:r>
                        <w:t>9221285433 / 8369263501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1FCBD91F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C15F818" wp14:editId="31DB889C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610685A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0E13803D" w14:textId="77777777" w:rsidTr="00972024">
              <w:sdt>
                <w:sdtPr>
                  <w:alias w:val="Enter email:"/>
                  <w:tag w:val="Enter email:"/>
                  <w:id w:val="-675184368"/>
                  <w:placeholder>
                    <w:docPart w:val="456C87DB0F0A49F0B37DC6D4940AD79E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62FEC3DA" w14:textId="77777777" w:rsidR="00932D92" w:rsidRPr="009D0878" w:rsidRDefault="009B0F5F" w:rsidP="00932D92">
                      <w:pPr>
                        <w:pStyle w:val="ContactInfo"/>
                      </w:pPr>
                      <w:r>
                        <w:t>ahmedgaziyani@gmail.com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62AC7BBA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E14A4FC" wp14:editId="090A28FF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F3C412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976EE21" w14:textId="77777777" w:rsidTr="00972024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C5690350C8EB46E6AE87584553A4D20A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1D2B6CB1" w14:textId="77777777" w:rsidR="00932D92" w:rsidRPr="009D0878" w:rsidRDefault="009B0F5F" w:rsidP="00932D92">
                      <w:pPr>
                        <w:pStyle w:val="ContactInfo"/>
                      </w:pPr>
                      <w:r w:rsidRPr="009B0F5F">
                        <w:t>http://bit.do/ahmedgaziyani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25F5958C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5D3831F" wp14:editId="7E5A16D9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5C30634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EE13B9F" w14:textId="77777777" w:rsidTr="00972024">
              <w:sdt>
                <w:sdtPr>
                  <w:alias w:val="Enter Twitter/blog/portfolio:"/>
                  <w:tag w:val="Enter Twitter/blog/portfolio:"/>
                  <w:id w:val="182791170"/>
                  <w:placeholder>
                    <w:docPart w:val="BAADCDF8C21B4AFF8301C2C9B1599449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429A52C3" w14:textId="77777777" w:rsidR="00932D92" w:rsidRPr="009D0878" w:rsidRDefault="009B0F5F" w:rsidP="00932D92">
                      <w:pPr>
                        <w:pStyle w:val="ContactInfo"/>
                      </w:pPr>
                      <w:r w:rsidRPr="009B0F5F">
                        <w:t>https://twitter.com/</w:t>
                      </w:r>
                      <w:r>
                        <w:t>@ahmedgaziyani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3565D676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12B73D2" wp14:editId="5B073C31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1FDEEF6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AQ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ESy98u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41B8F291" w14:textId="77777777" w:rsidR="00D92B95" w:rsidRDefault="00D92B95" w:rsidP="009D3336">
            <w:pPr>
              <w:pStyle w:val="Header"/>
            </w:pPr>
          </w:p>
        </w:tc>
      </w:tr>
    </w:tbl>
    <w:p w14:paraId="4AE1A720" w14:textId="77777777" w:rsidR="009B0F5F" w:rsidRDefault="009B0F5F" w:rsidP="009B0F5F">
      <w:pPr>
        <w:widowControl w:val="0"/>
        <w:jc w:val="both"/>
      </w:pPr>
      <w:r>
        <w:t>A result-driven IT professional with experience in the Administration / Implementation / Planning / Training / Troubleshooting in IT Infrastructure Products Azure Cloud / Active Directory / Scripting / Virtualization / Windows etc.</w:t>
      </w:r>
    </w:p>
    <w:p w14:paraId="4DD558DB" w14:textId="77777777" w:rsidR="00AD13CB" w:rsidRDefault="00846FB5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029F270928834D168FF8E8D14ED82AF0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42A13155" w14:textId="77777777" w:rsidTr="00564951">
        <w:tc>
          <w:tcPr>
            <w:tcW w:w="4680" w:type="dxa"/>
          </w:tcPr>
          <w:p w14:paraId="0CBEA86C" w14:textId="77777777" w:rsidR="005B1D68" w:rsidRDefault="009B0F5F" w:rsidP="009B0F5F">
            <w:pPr>
              <w:pStyle w:val="ListBullet"/>
              <w:numPr>
                <w:ilvl w:val="0"/>
                <w:numId w:val="4"/>
              </w:numPr>
            </w:pPr>
            <w:r>
              <w:t>Azure Cloud Consultant</w:t>
            </w:r>
          </w:p>
          <w:p w14:paraId="094FE911" w14:textId="77777777" w:rsidR="00752315" w:rsidRDefault="009B0F5F" w:rsidP="009B0F5F">
            <w:pPr>
              <w:pStyle w:val="ListBullet"/>
              <w:numPr>
                <w:ilvl w:val="0"/>
                <w:numId w:val="4"/>
              </w:numPr>
            </w:pPr>
            <w:r>
              <w:t>PowerShell Scripter</w:t>
            </w:r>
          </w:p>
          <w:p w14:paraId="59ACDCA2" w14:textId="77777777" w:rsidR="009B0F5F" w:rsidRDefault="009B0F5F" w:rsidP="009B0F5F">
            <w:pPr>
              <w:pStyle w:val="ListBullet"/>
              <w:numPr>
                <w:ilvl w:val="0"/>
                <w:numId w:val="4"/>
              </w:numPr>
              <w:rPr>
                <w:bCs/>
              </w:rPr>
            </w:pPr>
            <w:r w:rsidRPr="009B0F5F">
              <w:rPr>
                <w:bCs/>
              </w:rPr>
              <w:t>Windows Servers</w:t>
            </w:r>
          </w:p>
          <w:p w14:paraId="57991A2D" w14:textId="77777777" w:rsidR="009B0F5F" w:rsidRPr="009B0F5F" w:rsidRDefault="009B0F5F" w:rsidP="009B0F5F">
            <w:pPr>
              <w:pStyle w:val="ListBullet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>Active Directory</w:t>
            </w:r>
          </w:p>
          <w:p w14:paraId="278E1CB2" w14:textId="77777777" w:rsidR="009B0F5F" w:rsidRPr="004937AE" w:rsidRDefault="009B0F5F" w:rsidP="009B0F5F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11EFA52B" w14:textId="77777777" w:rsidR="009B0F5F" w:rsidRDefault="009B0F5F" w:rsidP="009B0F5F">
            <w:pPr>
              <w:pStyle w:val="ListBullet"/>
            </w:pPr>
            <w:r>
              <w:t>Passionate trainer</w:t>
            </w:r>
          </w:p>
          <w:p w14:paraId="31A0278E" w14:textId="77777777" w:rsidR="00752315" w:rsidRDefault="009B0F5F" w:rsidP="009B0F5F">
            <w:pPr>
              <w:pStyle w:val="ListBullet"/>
            </w:pPr>
            <w:r>
              <w:t>SCOM</w:t>
            </w:r>
          </w:p>
          <w:p w14:paraId="681A509E" w14:textId="77777777" w:rsidR="00752315" w:rsidRDefault="009B0F5F" w:rsidP="009B0F5F">
            <w:pPr>
              <w:pStyle w:val="ListBullet"/>
            </w:pPr>
            <w:r>
              <w:t>VMware</w:t>
            </w:r>
          </w:p>
          <w:p w14:paraId="5493BC07" w14:textId="77777777" w:rsidR="009B0F5F" w:rsidRPr="004937AE" w:rsidRDefault="009B0F5F" w:rsidP="009B0F5F">
            <w:pPr>
              <w:pStyle w:val="ListBullet"/>
            </w:pPr>
            <w:r>
              <w:t>JavaScript Coder</w:t>
            </w:r>
          </w:p>
        </w:tc>
      </w:tr>
    </w:tbl>
    <w:p w14:paraId="3CEE6D16" w14:textId="77777777" w:rsidR="005B1D68" w:rsidRDefault="00846FB5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C1A96CDE0F4A43F68CF1671E6C1C62D5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14:paraId="21DBAB5A" w14:textId="77777777" w:rsidR="0023705D" w:rsidRPr="00D413F9" w:rsidRDefault="00CF5893" w:rsidP="00D413F9">
      <w:pPr>
        <w:pStyle w:val="Heading3"/>
      </w:pPr>
      <w:r>
        <w:t>June 2018</w:t>
      </w:r>
      <w:r w:rsidR="00D413F9" w:rsidRPr="00D413F9">
        <w:t xml:space="preserve"> –</w:t>
      </w:r>
      <w:r w:rsidR="00D413F9">
        <w:t xml:space="preserve"> </w:t>
      </w:r>
      <w:r>
        <w:t>Till Date</w:t>
      </w:r>
    </w:p>
    <w:p w14:paraId="034964AE" w14:textId="77777777" w:rsidR="0023705D" w:rsidRPr="00513EFC" w:rsidRDefault="009B0F5F" w:rsidP="00513EFC">
      <w:pPr>
        <w:pStyle w:val="Heading2"/>
      </w:pPr>
      <w:r>
        <w:t>Azure Cloud Consultant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 w:rsidR="00D17BD9">
        <w:rPr>
          <w:rStyle w:val="Emphasis"/>
        </w:rPr>
        <w:t>LntInfotech / MUMBAI</w:t>
      </w:r>
    </w:p>
    <w:p w14:paraId="31A8178A" w14:textId="77777777" w:rsidR="00D17BD9" w:rsidRDefault="00D17BD9" w:rsidP="00D413F9">
      <w:pPr>
        <w:rPr>
          <w:b/>
          <w:bCs/>
          <w:sz w:val="24"/>
          <w:szCs w:val="24"/>
        </w:rPr>
      </w:pPr>
    </w:p>
    <w:p w14:paraId="189BE90C" w14:textId="77777777" w:rsidR="00D413F9" w:rsidRPr="00D17BD9" w:rsidRDefault="00D17BD9" w:rsidP="00D413F9">
      <w:pPr>
        <w:rPr>
          <w:b/>
          <w:bCs/>
          <w:sz w:val="36"/>
          <w:szCs w:val="36"/>
        </w:rPr>
      </w:pPr>
      <w:r w:rsidRPr="00D17BD9">
        <w:rPr>
          <w:b/>
          <w:bCs/>
          <w:sz w:val="36"/>
          <w:szCs w:val="36"/>
          <w:highlight w:val="yellow"/>
        </w:rPr>
        <w:t>Azure Operations:</w:t>
      </w:r>
    </w:p>
    <w:p w14:paraId="304828A8" w14:textId="77777777" w:rsidR="00D17BD9" w:rsidRDefault="00D17BD9" w:rsidP="00D17BD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76" w:lineRule="auto"/>
        <w:jc w:val="both"/>
        <w:rPr>
          <w:b/>
          <w:color w:val="000000"/>
          <w:u w:val="single"/>
        </w:rPr>
      </w:pPr>
      <w:r>
        <w:rPr>
          <w:color w:val="000000"/>
        </w:rPr>
        <w:t>Managing Azure IAAS Platform</w:t>
      </w:r>
    </w:p>
    <w:p w14:paraId="5B4C90D1" w14:textId="77777777" w:rsidR="00D17BD9" w:rsidRDefault="00D17BD9" w:rsidP="00D17BD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76" w:lineRule="auto"/>
        <w:jc w:val="both"/>
        <w:rPr>
          <w:b/>
          <w:color w:val="000000"/>
          <w:u w:val="single"/>
        </w:rPr>
      </w:pPr>
      <w:r>
        <w:rPr>
          <w:color w:val="000000"/>
        </w:rPr>
        <w:t>Responsible for managing multiple subscription (Prod/Pre-Prod/Dev/INFRA)</w:t>
      </w:r>
    </w:p>
    <w:p w14:paraId="235C8F53" w14:textId="77777777" w:rsidR="00D17BD9" w:rsidRDefault="00D17BD9" w:rsidP="00D17BD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76" w:lineRule="auto"/>
        <w:jc w:val="both"/>
        <w:rPr>
          <w:b/>
          <w:color w:val="000000"/>
          <w:u w:val="single"/>
        </w:rPr>
      </w:pPr>
      <w:r>
        <w:rPr>
          <w:color w:val="000000"/>
        </w:rPr>
        <w:t>Knowledge on Different type of subscription and on EA part</w:t>
      </w:r>
    </w:p>
    <w:p w14:paraId="30F31E1F" w14:textId="77777777" w:rsidR="00D17BD9" w:rsidRPr="00D17BD9" w:rsidRDefault="00D17BD9" w:rsidP="00D17BD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76" w:lineRule="auto"/>
        <w:jc w:val="both"/>
        <w:rPr>
          <w:b/>
          <w:color w:val="000000"/>
          <w:u w:val="single"/>
        </w:rPr>
      </w:pPr>
      <w:r>
        <w:rPr>
          <w:color w:val="000000"/>
        </w:rPr>
        <w:t>Strong Working Experience in Azure Networks Services</w:t>
      </w:r>
    </w:p>
    <w:p w14:paraId="79D76339" w14:textId="77777777" w:rsidR="00D17BD9" w:rsidRPr="00D17BD9" w:rsidRDefault="00D17BD9" w:rsidP="00D17BD9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76" w:lineRule="auto"/>
        <w:jc w:val="both"/>
        <w:rPr>
          <w:b/>
          <w:color w:val="000000"/>
          <w:u w:val="single"/>
        </w:rPr>
      </w:pPr>
      <w:r>
        <w:rPr>
          <w:color w:val="000000"/>
        </w:rPr>
        <w:t>VNET</w:t>
      </w:r>
    </w:p>
    <w:p w14:paraId="57068B59" w14:textId="77777777" w:rsidR="00D17BD9" w:rsidRPr="00D17BD9" w:rsidRDefault="00D17BD9" w:rsidP="00D17BD9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76" w:lineRule="auto"/>
        <w:jc w:val="both"/>
        <w:rPr>
          <w:b/>
          <w:color w:val="000000"/>
          <w:u w:val="single"/>
        </w:rPr>
      </w:pPr>
      <w:r>
        <w:rPr>
          <w:color w:val="000000"/>
        </w:rPr>
        <w:t>NSG</w:t>
      </w:r>
    </w:p>
    <w:p w14:paraId="311CC919" w14:textId="77777777" w:rsidR="00D17BD9" w:rsidRPr="00D17BD9" w:rsidRDefault="00D17BD9" w:rsidP="00D17BD9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76" w:lineRule="auto"/>
        <w:jc w:val="both"/>
        <w:rPr>
          <w:b/>
          <w:color w:val="000000"/>
          <w:u w:val="single"/>
        </w:rPr>
      </w:pPr>
      <w:r>
        <w:rPr>
          <w:color w:val="000000"/>
        </w:rPr>
        <w:t>Peering (Hub &amp; Spoke Architechture)</w:t>
      </w:r>
    </w:p>
    <w:p w14:paraId="385B8FE9" w14:textId="77777777" w:rsidR="00D17BD9" w:rsidRPr="00D17BD9" w:rsidRDefault="00D17BD9" w:rsidP="00D17BD9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76" w:lineRule="auto"/>
        <w:jc w:val="both"/>
        <w:rPr>
          <w:b/>
          <w:color w:val="000000"/>
          <w:u w:val="single"/>
        </w:rPr>
      </w:pPr>
      <w:r>
        <w:rPr>
          <w:color w:val="000000"/>
        </w:rPr>
        <w:t>UDR</w:t>
      </w:r>
    </w:p>
    <w:p w14:paraId="2BACB097" w14:textId="77777777" w:rsidR="00D17BD9" w:rsidRPr="00D17BD9" w:rsidRDefault="00D17BD9" w:rsidP="00D17BD9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76" w:lineRule="auto"/>
        <w:jc w:val="both"/>
        <w:rPr>
          <w:b/>
          <w:color w:val="000000"/>
          <w:u w:val="single"/>
        </w:rPr>
      </w:pPr>
      <w:r>
        <w:rPr>
          <w:color w:val="000000"/>
        </w:rPr>
        <w:lastRenderedPageBreak/>
        <w:t>Virtual Network Gateways (S2</w:t>
      </w:r>
      <w:proofErr w:type="gramStart"/>
      <w:r>
        <w:rPr>
          <w:color w:val="000000"/>
        </w:rPr>
        <w:t>S ,</w:t>
      </w:r>
      <w:proofErr w:type="gramEnd"/>
      <w:r>
        <w:rPr>
          <w:color w:val="000000"/>
        </w:rPr>
        <w:t xml:space="preserve"> P2S , ER)</w:t>
      </w:r>
    </w:p>
    <w:p w14:paraId="1AFF6D9F" w14:textId="77777777" w:rsidR="00D17BD9" w:rsidRPr="00D17BD9" w:rsidRDefault="00D17BD9" w:rsidP="00D17BD9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76" w:lineRule="auto"/>
        <w:jc w:val="both"/>
        <w:rPr>
          <w:b/>
          <w:color w:val="000000"/>
          <w:u w:val="single"/>
        </w:rPr>
      </w:pPr>
      <w:r>
        <w:rPr>
          <w:color w:val="000000"/>
        </w:rPr>
        <w:t>Load Balancers (Basic &amp; Standard)</w:t>
      </w:r>
    </w:p>
    <w:p w14:paraId="541D1B4B" w14:textId="77777777" w:rsidR="00D17BD9" w:rsidRPr="00D17BD9" w:rsidRDefault="00D17BD9" w:rsidP="00D17BD9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76" w:lineRule="auto"/>
        <w:jc w:val="both"/>
        <w:rPr>
          <w:b/>
          <w:color w:val="000000"/>
          <w:u w:val="single"/>
        </w:rPr>
      </w:pPr>
      <w:r>
        <w:rPr>
          <w:color w:val="000000"/>
        </w:rPr>
        <w:t>Traffic Manager</w:t>
      </w:r>
    </w:p>
    <w:p w14:paraId="7BACDE5D" w14:textId="77777777" w:rsidR="00D17BD9" w:rsidRDefault="00D17BD9" w:rsidP="00D17BD9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76" w:lineRule="auto"/>
        <w:jc w:val="both"/>
        <w:rPr>
          <w:b/>
          <w:color w:val="000000"/>
          <w:u w:val="single"/>
        </w:rPr>
      </w:pPr>
      <w:r>
        <w:rPr>
          <w:color w:val="000000"/>
        </w:rPr>
        <w:t>Application Gateway</w:t>
      </w:r>
    </w:p>
    <w:p w14:paraId="31DB98FC" w14:textId="77777777" w:rsidR="00D17BD9" w:rsidRPr="00D17BD9" w:rsidRDefault="00D17BD9" w:rsidP="00D17BD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76" w:lineRule="auto"/>
        <w:jc w:val="both"/>
        <w:rPr>
          <w:b/>
          <w:color w:val="000000"/>
          <w:u w:val="single"/>
        </w:rPr>
      </w:pPr>
      <w:bookmarkStart w:id="0" w:name="_heading=h.gjdgxs" w:colFirst="0" w:colLast="0"/>
      <w:bookmarkEnd w:id="0"/>
      <w:r>
        <w:rPr>
          <w:color w:val="000000"/>
        </w:rPr>
        <w:t>Strong Working Experience in Azure Storage Services</w:t>
      </w:r>
    </w:p>
    <w:p w14:paraId="5088D77C" w14:textId="77777777" w:rsidR="00D17BD9" w:rsidRPr="00D17BD9" w:rsidRDefault="00D17BD9" w:rsidP="00D17BD9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76" w:lineRule="auto"/>
        <w:jc w:val="both"/>
        <w:rPr>
          <w:b/>
          <w:color w:val="000000"/>
          <w:u w:val="single"/>
        </w:rPr>
      </w:pPr>
      <w:r>
        <w:rPr>
          <w:color w:val="000000"/>
        </w:rPr>
        <w:t>Blob</w:t>
      </w:r>
    </w:p>
    <w:p w14:paraId="2CBF8504" w14:textId="77777777" w:rsidR="00D17BD9" w:rsidRPr="00D17BD9" w:rsidRDefault="00D17BD9" w:rsidP="00D17BD9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76" w:lineRule="auto"/>
        <w:jc w:val="both"/>
        <w:rPr>
          <w:b/>
          <w:color w:val="000000"/>
          <w:u w:val="single"/>
        </w:rPr>
      </w:pPr>
      <w:r>
        <w:rPr>
          <w:color w:val="000000"/>
        </w:rPr>
        <w:t>Fileshares</w:t>
      </w:r>
    </w:p>
    <w:p w14:paraId="4A5EC38B" w14:textId="77777777" w:rsidR="00D17BD9" w:rsidRDefault="00D17BD9" w:rsidP="00D17BD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76" w:lineRule="auto"/>
        <w:jc w:val="both"/>
        <w:rPr>
          <w:color w:val="000000"/>
        </w:rPr>
      </w:pPr>
      <w:r>
        <w:rPr>
          <w:color w:val="000000"/>
        </w:rPr>
        <w:t>Strong Working Experience in Compute / Backups</w:t>
      </w:r>
    </w:p>
    <w:p w14:paraId="30808436" w14:textId="77777777" w:rsidR="00D17BD9" w:rsidRDefault="00D17BD9" w:rsidP="00D17BD9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76" w:lineRule="auto"/>
        <w:jc w:val="both"/>
        <w:rPr>
          <w:color w:val="000000"/>
        </w:rPr>
      </w:pPr>
      <w:r>
        <w:rPr>
          <w:color w:val="000000"/>
        </w:rPr>
        <w:t>VM Size</w:t>
      </w:r>
    </w:p>
    <w:p w14:paraId="4D5CE7DA" w14:textId="77777777" w:rsidR="00D17BD9" w:rsidRDefault="00D17BD9" w:rsidP="00D17BD9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76" w:lineRule="auto"/>
        <w:jc w:val="both"/>
        <w:rPr>
          <w:color w:val="000000"/>
        </w:rPr>
      </w:pPr>
      <w:r>
        <w:rPr>
          <w:color w:val="000000"/>
        </w:rPr>
        <w:t>Reservations</w:t>
      </w:r>
    </w:p>
    <w:p w14:paraId="0037870B" w14:textId="77777777" w:rsidR="00D17BD9" w:rsidRDefault="00D17BD9" w:rsidP="00D17BD9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76" w:lineRule="auto"/>
        <w:jc w:val="both"/>
        <w:rPr>
          <w:color w:val="000000"/>
        </w:rPr>
      </w:pPr>
      <w:r>
        <w:rPr>
          <w:color w:val="000000"/>
        </w:rPr>
        <w:t>Cost Savings</w:t>
      </w:r>
    </w:p>
    <w:p w14:paraId="6D44533C" w14:textId="77777777" w:rsidR="00D17BD9" w:rsidRDefault="00D17BD9" w:rsidP="00D17BD9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76" w:lineRule="auto"/>
        <w:jc w:val="both"/>
        <w:rPr>
          <w:color w:val="000000"/>
        </w:rPr>
      </w:pPr>
      <w:r>
        <w:rPr>
          <w:color w:val="000000"/>
        </w:rPr>
        <w:t xml:space="preserve">Backup &amp; Snapshot </w:t>
      </w:r>
    </w:p>
    <w:p w14:paraId="713A255F" w14:textId="77777777" w:rsidR="00D17BD9" w:rsidRDefault="00D17BD9" w:rsidP="00D17BD9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76" w:lineRule="auto"/>
        <w:jc w:val="both"/>
        <w:rPr>
          <w:color w:val="000000"/>
        </w:rPr>
      </w:pPr>
      <w:r>
        <w:rPr>
          <w:color w:val="000000"/>
        </w:rPr>
        <w:t>Monitoring</w:t>
      </w:r>
    </w:p>
    <w:p w14:paraId="5EB8B069" w14:textId="77777777" w:rsidR="00D17BD9" w:rsidRDefault="00D17BD9" w:rsidP="00D17BD9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76" w:lineRule="auto"/>
        <w:jc w:val="both"/>
        <w:rPr>
          <w:color w:val="000000"/>
        </w:rPr>
      </w:pPr>
      <w:r>
        <w:rPr>
          <w:color w:val="000000"/>
        </w:rPr>
        <w:t xml:space="preserve">Troubleshooting </w:t>
      </w:r>
    </w:p>
    <w:p w14:paraId="6E549292" w14:textId="77777777" w:rsidR="00D17BD9" w:rsidRDefault="00D17BD9" w:rsidP="00D17BD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200" w:line="276" w:lineRule="auto"/>
        <w:jc w:val="both"/>
        <w:rPr>
          <w:color w:val="000000"/>
        </w:rPr>
      </w:pPr>
      <w:r>
        <w:rPr>
          <w:color w:val="000000"/>
        </w:rPr>
        <w:t>Overall Complete Working experience on IAAS Module (VM / Network / Storage) and on Azure AD.</w:t>
      </w:r>
    </w:p>
    <w:p w14:paraId="3D87D07E" w14:textId="77777777" w:rsidR="00D17BD9" w:rsidRDefault="00D17BD9" w:rsidP="00D17BD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200" w:line="276" w:lineRule="auto"/>
        <w:jc w:val="both"/>
        <w:rPr>
          <w:color w:val="000000"/>
        </w:rPr>
      </w:pPr>
    </w:p>
    <w:p w14:paraId="1E564984" w14:textId="77777777" w:rsidR="00D17BD9" w:rsidRDefault="00D17BD9" w:rsidP="00D17BD9">
      <w:pPr>
        <w:rPr>
          <w:b/>
          <w:bCs/>
          <w:sz w:val="36"/>
          <w:szCs w:val="36"/>
        </w:rPr>
      </w:pPr>
      <w:r w:rsidRPr="00D17BD9">
        <w:rPr>
          <w:b/>
          <w:bCs/>
          <w:sz w:val="36"/>
          <w:szCs w:val="36"/>
          <w:highlight w:val="yellow"/>
        </w:rPr>
        <w:t xml:space="preserve">Azure </w:t>
      </w:r>
      <w:r>
        <w:rPr>
          <w:b/>
          <w:bCs/>
          <w:sz w:val="36"/>
          <w:szCs w:val="36"/>
          <w:highlight w:val="yellow"/>
        </w:rPr>
        <w:t>Project Planned &amp; Completed:</w:t>
      </w:r>
    </w:p>
    <w:p w14:paraId="6F4F1B53" w14:textId="27ACB429" w:rsidR="00CF5893" w:rsidRDefault="00CF5893" w:rsidP="00CF589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76" w:lineRule="auto"/>
        <w:jc w:val="both"/>
        <w:rPr>
          <w:color w:val="000000"/>
        </w:rPr>
      </w:pPr>
      <w:r>
        <w:rPr>
          <w:color w:val="000000"/>
        </w:rPr>
        <w:t xml:space="preserve">Migrated </w:t>
      </w:r>
      <w:r w:rsidR="009744D8">
        <w:rPr>
          <w:color w:val="000000"/>
        </w:rPr>
        <w:t>On-Premises</w:t>
      </w:r>
      <w:r>
        <w:rPr>
          <w:color w:val="000000"/>
        </w:rPr>
        <w:t xml:space="preserve"> Machines to Azure</w:t>
      </w:r>
    </w:p>
    <w:p w14:paraId="48D83F34" w14:textId="77777777" w:rsidR="00CF5893" w:rsidRDefault="00CF5893" w:rsidP="00CF589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76" w:lineRule="auto"/>
        <w:jc w:val="both"/>
        <w:rPr>
          <w:color w:val="000000"/>
        </w:rPr>
      </w:pPr>
      <w:r>
        <w:rPr>
          <w:color w:val="000000"/>
        </w:rPr>
        <w:t>Created &amp; Implemented the plan for Network separation for demerger of carrier.</w:t>
      </w:r>
    </w:p>
    <w:p w14:paraId="2AFD9811" w14:textId="77777777" w:rsidR="00CF5893" w:rsidRDefault="00CF5893" w:rsidP="00CF589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76" w:lineRule="auto"/>
        <w:jc w:val="both"/>
        <w:rPr>
          <w:color w:val="000000"/>
        </w:rPr>
      </w:pPr>
      <w:r>
        <w:rPr>
          <w:color w:val="000000"/>
        </w:rPr>
        <w:t>Migrated all Express Route Authorization to vNet Peering</w:t>
      </w:r>
    </w:p>
    <w:p w14:paraId="5DBF8669" w14:textId="77777777" w:rsidR="00CF5893" w:rsidRDefault="00CF5893" w:rsidP="00CF589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76" w:lineRule="auto"/>
        <w:jc w:val="both"/>
        <w:rPr>
          <w:color w:val="000000"/>
        </w:rPr>
      </w:pPr>
      <w:r>
        <w:rPr>
          <w:color w:val="000000"/>
        </w:rPr>
        <w:t>Migrated VM’s between Cross Tenant Azure to Azure</w:t>
      </w:r>
    </w:p>
    <w:p w14:paraId="179459DE" w14:textId="77777777" w:rsidR="00CF5893" w:rsidRDefault="00CF5893" w:rsidP="00CF589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76" w:lineRule="auto"/>
        <w:jc w:val="both"/>
        <w:rPr>
          <w:color w:val="000000"/>
        </w:rPr>
      </w:pPr>
      <w:r>
        <w:rPr>
          <w:color w:val="000000"/>
        </w:rPr>
        <w:t xml:space="preserve">Planned BCDR for a Clustered Application </w:t>
      </w:r>
    </w:p>
    <w:p w14:paraId="31484675" w14:textId="77777777" w:rsidR="00CF5893" w:rsidRDefault="00CF5893" w:rsidP="00CF589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76" w:lineRule="auto"/>
        <w:jc w:val="both"/>
        <w:rPr>
          <w:color w:val="000000"/>
        </w:rPr>
      </w:pPr>
      <w:r>
        <w:rPr>
          <w:color w:val="000000"/>
        </w:rPr>
        <w:t>Implemented Light House as we were having multiple subscriptions in different business owned tenant.</w:t>
      </w:r>
    </w:p>
    <w:p w14:paraId="3CC3C1CF" w14:textId="77777777" w:rsidR="00CF5893" w:rsidRDefault="00CF5893" w:rsidP="00CF589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76" w:lineRule="auto"/>
        <w:jc w:val="both"/>
        <w:rPr>
          <w:color w:val="000000"/>
        </w:rPr>
      </w:pPr>
      <w:r>
        <w:rPr>
          <w:color w:val="000000"/>
        </w:rPr>
        <w:t>Implemented Cost Saving strategies like removing unwanted gateways / disk / resize VM’s / Reserved VM Instance</w:t>
      </w:r>
    </w:p>
    <w:p w14:paraId="3CEEEABB" w14:textId="77777777" w:rsidR="00CF5893" w:rsidRDefault="00CF5893" w:rsidP="00CF589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76" w:lineRule="auto"/>
        <w:jc w:val="both"/>
        <w:rPr>
          <w:color w:val="000000"/>
        </w:rPr>
      </w:pPr>
      <w:r>
        <w:rPr>
          <w:color w:val="000000"/>
        </w:rPr>
        <w:t>Planned the network strategies across the environment</w:t>
      </w:r>
    </w:p>
    <w:p w14:paraId="34AFDB2E" w14:textId="77777777" w:rsidR="00CF5893" w:rsidRDefault="00CF5893" w:rsidP="00CF589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76" w:lineRule="auto"/>
        <w:jc w:val="both"/>
        <w:rPr>
          <w:color w:val="000000"/>
        </w:rPr>
      </w:pPr>
      <w:r>
        <w:rPr>
          <w:color w:val="000000"/>
        </w:rPr>
        <w:t>Created a PAAS based DR using Webapp / SQL DB / and Traffic Manager for almost 2 applications instances across regions.</w:t>
      </w:r>
    </w:p>
    <w:p w14:paraId="597845FB" w14:textId="77777777" w:rsidR="00CF5893" w:rsidRDefault="00CF5893" w:rsidP="00CF589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76" w:lineRule="auto"/>
        <w:jc w:val="both"/>
        <w:rPr>
          <w:color w:val="000000"/>
        </w:rPr>
      </w:pPr>
      <w:r>
        <w:rPr>
          <w:color w:val="000000"/>
        </w:rPr>
        <w:t>Migrated all the basic LB to Standard LB’s Due to limitation of Global Peering Not supporting Basic Lb’s</w:t>
      </w:r>
    </w:p>
    <w:p w14:paraId="762198F4" w14:textId="77777777" w:rsidR="00CF5893" w:rsidRDefault="00CF5893" w:rsidP="00CF589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76" w:lineRule="auto"/>
        <w:jc w:val="both"/>
        <w:rPr>
          <w:color w:val="000000"/>
        </w:rPr>
      </w:pPr>
      <w:r w:rsidRPr="00CE68BE">
        <w:rPr>
          <w:color w:val="000000"/>
        </w:rPr>
        <w:t>Conversion of RD</w:t>
      </w:r>
      <w:r>
        <w:rPr>
          <w:color w:val="000000"/>
        </w:rPr>
        <w:t xml:space="preserve"> hosts</w:t>
      </w:r>
      <w:r w:rsidRPr="00CE68BE">
        <w:rPr>
          <w:color w:val="000000"/>
        </w:rPr>
        <w:t xml:space="preserve"> to LBs (Inbound NAT)</w:t>
      </w:r>
      <w:r>
        <w:rPr>
          <w:color w:val="000000"/>
        </w:rPr>
        <w:t xml:space="preserve"> which saved almost 120 license and compute cost.</w:t>
      </w:r>
    </w:p>
    <w:p w14:paraId="01F5C2A1" w14:textId="77777777" w:rsidR="00D17BD9" w:rsidRPr="00130EE8" w:rsidRDefault="00D17BD9" w:rsidP="00D17BD9">
      <w:pPr>
        <w:rPr>
          <w:b/>
          <w:bCs/>
          <w:sz w:val="16"/>
          <w:szCs w:val="16"/>
        </w:rPr>
      </w:pPr>
    </w:p>
    <w:p w14:paraId="4C3842E0" w14:textId="77777777" w:rsidR="005715EB" w:rsidRPr="005715EB" w:rsidRDefault="005715EB" w:rsidP="005715EB">
      <w:pPr>
        <w:rPr>
          <w:b/>
          <w:bCs/>
          <w:sz w:val="36"/>
          <w:szCs w:val="36"/>
          <w:highlight w:val="yellow"/>
        </w:rPr>
      </w:pPr>
      <w:r w:rsidRPr="005715EB">
        <w:rPr>
          <w:b/>
          <w:bCs/>
          <w:sz w:val="36"/>
          <w:szCs w:val="36"/>
          <w:highlight w:val="yellow"/>
        </w:rPr>
        <w:t>Azure Automations:</w:t>
      </w:r>
    </w:p>
    <w:p w14:paraId="256A618C" w14:textId="77777777" w:rsidR="005715EB" w:rsidRPr="00F304E4" w:rsidRDefault="005715EB" w:rsidP="005715EB">
      <w:pPr>
        <w:pStyle w:val="ListParagraph"/>
        <w:numPr>
          <w:ilvl w:val="0"/>
          <w:numId w:val="16"/>
        </w:numPr>
        <w:spacing w:after="200" w:line="276" w:lineRule="auto"/>
        <w:rPr>
          <w:bCs/>
          <w:sz w:val="24"/>
          <w:szCs w:val="24"/>
        </w:rPr>
      </w:pPr>
      <w:r w:rsidRPr="00F304E4">
        <w:rPr>
          <w:bCs/>
          <w:sz w:val="24"/>
          <w:szCs w:val="24"/>
        </w:rPr>
        <w:t>Automating Backup report</w:t>
      </w:r>
    </w:p>
    <w:p w14:paraId="7D2CFDFD" w14:textId="77777777" w:rsidR="005715EB" w:rsidRPr="00F304E4" w:rsidRDefault="005715EB" w:rsidP="005715EB">
      <w:pPr>
        <w:pStyle w:val="ListParagraph"/>
        <w:numPr>
          <w:ilvl w:val="0"/>
          <w:numId w:val="16"/>
        </w:numPr>
        <w:spacing w:after="200" w:line="276" w:lineRule="auto"/>
        <w:rPr>
          <w:bCs/>
          <w:sz w:val="24"/>
          <w:szCs w:val="24"/>
        </w:rPr>
      </w:pPr>
      <w:r w:rsidRPr="00F304E4">
        <w:rPr>
          <w:bCs/>
          <w:sz w:val="24"/>
          <w:szCs w:val="24"/>
        </w:rPr>
        <w:t>Automating VM inventory report</w:t>
      </w:r>
    </w:p>
    <w:p w14:paraId="4218D3B6" w14:textId="77777777" w:rsidR="005715EB" w:rsidRDefault="005715EB" w:rsidP="005715EB">
      <w:pPr>
        <w:pStyle w:val="ListParagraph"/>
        <w:numPr>
          <w:ilvl w:val="0"/>
          <w:numId w:val="16"/>
        </w:numPr>
        <w:spacing w:after="200"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W</w:t>
      </w:r>
      <w:r w:rsidRPr="00F304E4">
        <w:rPr>
          <w:bCs/>
          <w:sz w:val="24"/>
          <w:szCs w:val="24"/>
        </w:rPr>
        <w:t xml:space="preserve">riting </w:t>
      </w:r>
      <w:r>
        <w:rPr>
          <w:bCs/>
          <w:sz w:val="24"/>
          <w:szCs w:val="24"/>
        </w:rPr>
        <w:t>P</w:t>
      </w:r>
      <w:r w:rsidRPr="00F304E4">
        <w:rPr>
          <w:bCs/>
          <w:sz w:val="24"/>
          <w:szCs w:val="24"/>
        </w:rPr>
        <w:t>owerShell scripts</w:t>
      </w:r>
      <w:r>
        <w:rPr>
          <w:bCs/>
          <w:sz w:val="24"/>
          <w:szCs w:val="24"/>
        </w:rPr>
        <w:t xml:space="preserve"> for any need</w:t>
      </w:r>
    </w:p>
    <w:p w14:paraId="4D7ED03F" w14:textId="77777777" w:rsidR="005715EB" w:rsidRPr="00F304E4" w:rsidRDefault="005715EB" w:rsidP="005715EB">
      <w:pPr>
        <w:pStyle w:val="ListParagraph"/>
        <w:numPr>
          <w:ilvl w:val="0"/>
          <w:numId w:val="16"/>
        </w:numPr>
        <w:spacing w:after="200"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Pulling out report through Azure Kusto query </w:t>
      </w:r>
    </w:p>
    <w:p w14:paraId="6B27EEAD" w14:textId="77777777" w:rsidR="00D413F9" w:rsidRPr="00D413F9" w:rsidRDefault="00CF5893" w:rsidP="00D413F9">
      <w:pPr>
        <w:pStyle w:val="Heading3"/>
      </w:pPr>
      <w:r>
        <w:lastRenderedPageBreak/>
        <w:t>Oct 2012</w:t>
      </w:r>
      <w:r w:rsidR="00D413F9" w:rsidRPr="00D413F9">
        <w:t xml:space="preserve"> –</w:t>
      </w:r>
      <w:r w:rsidR="00D413F9">
        <w:t xml:space="preserve"> </w:t>
      </w:r>
      <w:r>
        <w:t>June 2018</w:t>
      </w:r>
    </w:p>
    <w:p w14:paraId="75FC5F86" w14:textId="77777777" w:rsidR="00D413F9" w:rsidRPr="00513EFC" w:rsidRDefault="005715EB" w:rsidP="00513EFC">
      <w:pPr>
        <w:pStyle w:val="Heading2"/>
      </w:pPr>
      <w:r>
        <w:t>Senior Consultant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>Capgemini / MUMBAI</w:t>
      </w:r>
    </w:p>
    <w:p w14:paraId="36A9486A" w14:textId="77777777" w:rsidR="007C59F9" w:rsidRDefault="007C59F9" w:rsidP="005715EB">
      <w:pPr>
        <w:spacing w:after="0"/>
        <w:rPr>
          <w:b/>
          <w:bCs/>
          <w:sz w:val="36"/>
          <w:szCs w:val="36"/>
          <w:highlight w:val="yellow"/>
        </w:rPr>
      </w:pPr>
    </w:p>
    <w:p w14:paraId="36E47A4C" w14:textId="25F80374" w:rsidR="005715EB" w:rsidRDefault="005715EB" w:rsidP="005715EB">
      <w:pPr>
        <w:spacing w:after="0"/>
        <w:rPr>
          <w:b/>
          <w:bCs/>
          <w:sz w:val="36"/>
          <w:szCs w:val="36"/>
          <w:highlight w:val="yellow"/>
        </w:rPr>
      </w:pPr>
      <w:r w:rsidRPr="005715EB">
        <w:rPr>
          <w:b/>
          <w:bCs/>
          <w:sz w:val="36"/>
          <w:szCs w:val="36"/>
          <w:highlight w:val="yellow"/>
        </w:rPr>
        <w:t>Active Directory / Windows L3 Operations Support:</w:t>
      </w:r>
    </w:p>
    <w:p w14:paraId="76347944" w14:textId="77777777" w:rsidR="005715EB" w:rsidRPr="005715EB" w:rsidRDefault="005715EB" w:rsidP="005715EB">
      <w:pPr>
        <w:spacing w:after="0"/>
        <w:rPr>
          <w:b/>
          <w:bCs/>
          <w:sz w:val="36"/>
          <w:szCs w:val="36"/>
          <w:highlight w:val="yellow"/>
        </w:rPr>
      </w:pPr>
    </w:p>
    <w:p w14:paraId="561D26BB" w14:textId="77777777" w:rsidR="005715EB" w:rsidRDefault="005715EB" w:rsidP="005715EB">
      <w:pPr>
        <w:pStyle w:val="ListParagraph"/>
        <w:numPr>
          <w:ilvl w:val="0"/>
          <w:numId w:val="18"/>
        </w:numPr>
        <w:spacing w:after="0"/>
      </w:pPr>
      <w:r>
        <w:t>Remote supporting more than 5000 servers for TOTAL.</w:t>
      </w:r>
    </w:p>
    <w:p w14:paraId="3763A5AE" w14:textId="511F3195" w:rsidR="005715EB" w:rsidRDefault="005715EB" w:rsidP="005715EB">
      <w:pPr>
        <w:pStyle w:val="ListParagraph"/>
        <w:numPr>
          <w:ilvl w:val="0"/>
          <w:numId w:val="18"/>
        </w:numPr>
        <w:spacing w:after="0"/>
      </w:pPr>
      <w:r>
        <w:t xml:space="preserve">Responsible for Installation &amp; configuration of VMware Infra including (ESXi Hosts, SRM, Update Manager </w:t>
      </w:r>
      <w:r w:rsidR="00BF7528">
        <w:t>etc.</w:t>
      </w:r>
      <w:r>
        <w:t>)</w:t>
      </w:r>
    </w:p>
    <w:p w14:paraId="04D7E493" w14:textId="77777777" w:rsidR="005715EB" w:rsidRDefault="005715EB" w:rsidP="005715EB">
      <w:pPr>
        <w:pStyle w:val="ListParagraph"/>
        <w:numPr>
          <w:ilvl w:val="0"/>
          <w:numId w:val="18"/>
        </w:numPr>
        <w:spacing w:after="0"/>
      </w:pPr>
      <w:r>
        <w:t>Scripting many things through PowerShell.</w:t>
      </w:r>
    </w:p>
    <w:p w14:paraId="69687F24" w14:textId="77777777" w:rsidR="005715EB" w:rsidRDefault="005715EB" w:rsidP="005715EB">
      <w:pPr>
        <w:pStyle w:val="ListParagraph"/>
        <w:numPr>
          <w:ilvl w:val="0"/>
          <w:numId w:val="18"/>
        </w:numPr>
        <w:spacing w:after="0"/>
      </w:pPr>
      <w:r>
        <w:t>Managing more than 300+ ESXI Hosts &amp; Domain Controllers.</w:t>
      </w:r>
    </w:p>
    <w:p w14:paraId="68E27A91" w14:textId="77777777" w:rsidR="005715EB" w:rsidRDefault="005715EB" w:rsidP="005715EB">
      <w:pPr>
        <w:pStyle w:val="ListParagraph"/>
        <w:numPr>
          <w:ilvl w:val="0"/>
          <w:numId w:val="18"/>
        </w:numPr>
        <w:spacing w:after="0"/>
      </w:pPr>
      <w:r>
        <w:t>Helping team resolving issues and currently handling escalations.</w:t>
      </w:r>
    </w:p>
    <w:p w14:paraId="5384FB7E" w14:textId="77777777" w:rsidR="005715EB" w:rsidRDefault="005715EB" w:rsidP="005715EB">
      <w:pPr>
        <w:pStyle w:val="ListParagraph"/>
        <w:numPr>
          <w:ilvl w:val="0"/>
          <w:numId w:val="18"/>
        </w:numPr>
        <w:spacing w:after="0"/>
      </w:pPr>
      <w:r>
        <w:t>Installation / Demotion of ESXI Hosts &amp; Domain Controller upon request.</w:t>
      </w:r>
    </w:p>
    <w:p w14:paraId="2FB1036A" w14:textId="77777777" w:rsidR="005715EB" w:rsidRDefault="005715EB" w:rsidP="005715EB">
      <w:pPr>
        <w:pStyle w:val="ListParagraph"/>
        <w:numPr>
          <w:ilvl w:val="0"/>
          <w:numId w:val="18"/>
        </w:numPr>
        <w:spacing w:after="0"/>
      </w:pPr>
      <w:r>
        <w:t>Managing File Servers / DHCP Servers and Clusters.</w:t>
      </w:r>
    </w:p>
    <w:p w14:paraId="34DCCFE7" w14:textId="77777777" w:rsidR="005715EB" w:rsidRDefault="005715EB" w:rsidP="005715EB">
      <w:pPr>
        <w:pStyle w:val="ListParagraph"/>
        <w:numPr>
          <w:ilvl w:val="0"/>
          <w:numId w:val="18"/>
        </w:numPr>
        <w:spacing w:after="0" w:line="276" w:lineRule="auto"/>
      </w:pPr>
      <w:r>
        <w:t>Knowledge on Active Directory /FSMO /LDAP / Group Policies /DNS.</w:t>
      </w:r>
    </w:p>
    <w:p w14:paraId="162094F5" w14:textId="77777777" w:rsidR="005715EB" w:rsidRDefault="005715EB" w:rsidP="005715EB">
      <w:pPr>
        <w:pStyle w:val="ListParagraph"/>
        <w:numPr>
          <w:ilvl w:val="0"/>
          <w:numId w:val="18"/>
        </w:numPr>
        <w:spacing w:after="0" w:line="276" w:lineRule="auto"/>
      </w:pPr>
      <w:r>
        <w:t>Implementation &amp; Management of SCOM 2012 r2 Infrastructure.</w:t>
      </w:r>
    </w:p>
    <w:p w14:paraId="7AFF2BC7" w14:textId="77777777" w:rsidR="005715EB" w:rsidRDefault="005715EB" w:rsidP="005715EB">
      <w:pPr>
        <w:pStyle w:val="ListParagraph"/>
        <w:numPr>
          <w:ilvl w:val="0"/>
          <w:numId w:val="18"/>
        </w:numPr>
        <w:spacing w:after="0" w:line="276" w:lineRule="auto"/>
      </w:pPr>
      <w:r>
        <w:t>Interaction with client for escalated issues.</w:t>
      </w:r>
    </w:p>
    <w:p w14:paraId="2A3F7B03" w14:textId="77777777" w:rsidR="005715EB" w:rsidRDefault="005715EB" w:rsidP="005715EB">
      <w:pPr>
        <w:pStyle w:val="ListParagraph"/>
        <w:numPr>
          <w:ilvl w:val="0"/>
          <w:numId w:val="18"/>
        </w:numPr>
        <w:spacing w:after="0" w:line="276" w:lineRule="auto"/>
      </w:pPr>
      <w:r>
        <w:t>In-depth Knowledge of VMware / AD / PowerShell / Nutanix.</w:t>
      </w:r>
    </w:p>
    <w:p w14:paraId="4C8D88A6" w14:textId="77777777" w:rsidR="005715EB" w:rsidRDefault="005715EB" w:rsidP="005715EB">
      <w:pPr>
        <w:pStyle w:val="ListParagraph"/>
        <w:numPr>
          <w:ilvl w:val="0"/>
          <w:numId w:val="18"/>
        </w:numPr>
        <w:spacing w:after="0" w:line="276" w:lineRule="auto"/>
      </w:pPr>
      <w:r>
        <w:t>Trained people on multiple technologies (VMware / Windows Server / Active Directory / Nutanix / PowerShell).</w:t>
      </w:r>
    </w:p>
    <w:p w14:paraId="5B76FB22" w14:textId="77777777" w:rsidR="007C59F9" w:rsidRDefault="007C59F9" w:rsidP="00CF5893">
      <w:pPr>
        <w:pStyle w:val="Heading3"/>
      </w:pPr>
    </w:p>
    <w:p w14:paraId="2E9AF785" w14:textId="65DFF2EA" w:rsidR="00CF5893" w:rsidRPr="00D413F9" w:rsidRDefault="005715EB" w:rsidP="00CF5893">
      <w:pPr>
        <w:pStyle w:val="Heading3"/>
      </w:pPr>
      <w:r>
        <w:t>Feb 2009</w:t>
      </w:r>
      <w:r w:rsidR="00CF5893" w:rsidRPr="00D413F9">
        <w:t xml:space="preserve"> –</w:t>
      </w:r>
      <w:r w:rsidR="00CF5893">
        <w:t xml:space="preserve"> </w:t>
      </w:r>
      <w:r>
        <w:t>OCT 2012</w:t>
      </w:r>
    </w:p>
    <w:p w14:paraId="0A166736" w14:textId="77777777" w:rsidR="00CF5893" w:rsidRPr="00513EFC" w:rsidRDefault="005715EB" w:rsidP="00CF5893">
      <w:pPr>
        <w:pStyle w:val="Heading2"/>
      </w:pPr>
      <w:r>
        <w:t>Server Engineer</w:t>
      </w:r>
      <w:r w:rsidR="00CF5893">
        <w:t xml:space="preserve"> /</w:t>
      </w:r>
      <w:r w:rsidR="00CF5893" w:rsidRPr="00513EFC">
        <w:t xml:space="preserve"> </w:t>
      </w:r>
      <w:r>
        <w:rPr>
          <w:rStyle w:val="Emphasis"/>
        </w:rPr>
        <w:t>TCS / Mumbai (Worked on contract and then on Payroll</w:t>
      </w:r>
    </w:p>
    <w:p w14:paraId="3DA89AA2" w14:textId="77777777" w:rsidR="00130EE8" w:rsidRDefault="00130EE8" w:rsidP="00130EE8">
      <w:pPr>
        <w:rPr>
          <w:b/>
          <w:bCs/>
          <w:sz w:val="36"/>
          <w:szCs w:val="36"/>
          <w:highlight w:val="yellow"/>
        </w:rPr>
      </w:pPr>
    </w:p>
    <w:p w14:paraId="5695C610" w14:textId="7C9D67EB" w:rsidR="005715EB" w:rsidRDefault="005715EB" w:rsidP="00130EE8">
      <w:pPr>
        <w:rPr>
          <w:b/>
          <w:bCs/>
          <w:sz w:val="36"/>
          <w:szCs w:val="36"/>
          <w:highlight w:val="yellow"/>
        </w:rPr>
      </w:pPr>
      <w:r w:rsidRPr="005715EB">
        <w:rPr>
          <w:b/>
          <w:bCs/>
          <w:sz w:val="36"/>
          <w:szCs w:val="36"/>
          <w:highlight w:val="yellow"/>
        </w:rPr>
        <w:t>Active Directory Support</w:t>
      </w:r>
      <w:r>
        <w:rPr>
          <w:b/>
          <w:bCs/>
          <w:sz w:val="36"/>
          <w:szCs w:val="36"/>
          <w:highlight w:val="yellow"/>
        </w:rPr>
        <w:t>:</w:t>
      </w:r>
    </w:p>
    <w:p w14:paraId="4ADC2FC0" w14:textId="77777777" w:rsidR="005715EB" w:rsidRDefault="005715EB" w:rsidP="005715EB">
      <w:pPr>
        <w:pStyle w:val="ListParagraph"/>
        <w:numPr>
          <w:ilvl w:val="0"/>
          <w:numId w:val="21"/>
        </w:numPr>
        <w:spacing w:after="0" w:line="276" w:lineRule="auto"/>
      </w:pPr>
      <w:r>
        <w:t>Planned / Implemented Entire Active Directory Infrastructure for TCS-eServe (Financial Arm of TCS)</w:t>
      </w:r>
    </w:p>
    <w:p w14:paraId="7C20ADB7" w14:textId="77777777" w:rsidR="005715EB" w:rsidRDefault="005715EB" w:rsidP="005715EB">
      <w:pPr>
        <w:pStyle w:val="ListParagraph"/>
        <w:numPr>
          <w:ilvl w:val="0"/>
          <w:numId w:val="21"/>
        </w:numPr>
        <w:spacing w:after="0" w:line="276" w:lineRule="auto"/>
      </w:pPr>
      <w:r>
        <w:t>Remotely Support of all in-house Domain Controllers.</w:t>
      </w:r>
    </w:p>
    <w:p w14:paraId="0CB544F0" w14:textId="77777777" w:rsidR="005715EB" w:rsidRDefault="005715EB" w:rsidP="005715EB">
      <w:pPr>
        <w:pStyle w:val="ListParagraph"/>
        <w:numPr>
          <w:ilvl w:val="0"/>
          <w:numId w:val="21"/>
        </w:numPr>
        <w:spacing w:after="0" w:line="276" w:lineRule="auto"/>
      </w:pPr>
      <w:r>
        <w:t>Implemented SCOM from Scratch</w:t>
      </w:r>
    </w:p>
    <w:p w14:paraId="21225D9E" w14:textId="77777777" w:rsidR="005715EB" w:rsidRDefault="005715EB" w:rsidP="005715EB">
      <w:pPr>
        <w:pStyle w:val="ListParagraph"/>
        <w:numPr>
          <w:ilvl w:val="0"/>
          <w:numId w:val="21"/>
        </w:numPr>
        <w:spacing w:after="0" w:line="276" w:lineRule="auto"/>
      </w:pPr>
      <w:r>
        <w:t>Managed Entire AD infra for TCS for almost 4 years.</w:t>
      </w:r>
    </w:p>
    <w:p w14:paraId="7D12C0FC" w14:textId="77777777" w:rsidR="00130EE8" w:rsidRDefault="00130EE8" w:rsidP="005715EB">
      <w:pPr>
        <w:pStyle w:val="Heading3"/>
      </w:pPr>
    </w:p>
    <w:p w14:paraId="25BF8215" w14:textId="5B44E504" w:rsidR="005715EB" w:rsidRPr="00D413F9" w:rsidRDefault="005C31BC" w:rsidP="005715EB">
      <w:pPr>
        <w:pStyle w:val="Heading3"/>
      </w:pPr>
      <w:r>
        <w:t>Apr</w:t>
      </w:r>
      <w:r w:rsidR="005715EB">
        <w:t xml:space="preserve"> 200</w:t>
      </w:r>
      <w:r>
        <w:t>8</w:t>
      </w:r>
      <w:r w:rsidR="005715EB" w:rsidRPr="00D413F9">
        <w:t xml:space="preserve"> –</w:t>
      </w:r>
      <w:r w:rsidR="005715EB">
        <w:t xml:space="preserve"> </w:t>
      </w:r>
      <w:r>
        <w:t>Nov</w:t>
      </w:r>
      <w:r w:rsidR="005715EB">
        <w:t xml:space="preserve"> 20</w:t>
      </w:r>
      <w:r>
        <w:t>08</w:t>
      </w:r>
    </w:p>
    <w:p w14:paraId="3EEE3652" w14:textId="77777777" w:rsidR="005715EB" w:rsidRPr="00513EFC" w:rsidRDefault="005C31BC" w:rsidP="005715EB">
      <w:pPr>
        <w:pStyle w:val="Heading2"/>
      </w:pPr>
      <w:r>
        <w:t>Desktop Support L2</w:t>
      </w:r>
      <w:r w:rsidR="005715EB">
        <w:t xml:space="preserve"> /</w:t>
      </w:r>
      <w:r w:rsidR="005715EB" w:rsidRPr="00513EFC">
        <w:t xml:space="preserve"> </w:t>
      </w:r>
      <w:r>
        <w:rPr>
          <w:rStyle w:val="Emphasis"/>
        </w:rPr>
        <w:t>Wipro</w:t>
      </w:r>
      <w:r w:rsidR="005715EB">
        <w:rPr>
          <w:rStyle w:val="Emphasis"/>
        </w:rPr>
        <w:t xml:space="preserve"> / Mumbai (</w:t>
      </w:r>
      <w:r>
        <w:rPr>
          <w:rStyle w:val="Emphasis"/>
        </w:rPr>
        <w:t>C</w:t>
      </w:r>
      <w:r w:rsidR="005715EB">
        <w:rPr>
          <w:rStyle w:val="Emphasis"/>
        </w:rPr>
        <w:t xml:space="preserve">ontract </w:t>
      </w:r>
      <w:r>
        <w:rPr>
          <w:rStyle w:val="Emphasis"/>
        </w:rPr>
        <w:t>Employee)</w:t>
      </w:r>
    </w:p>
    <w:p w14:paraId="53A6C7B2" w14:textId="77777777" w:rsidR="00CF5893" w:rsidRDefault="00CF5893" w:rsidP="00D413F9"/>
    <w:p w14:paraId="4047E4AF" w14:textId="77777777" w:rsidR="005C31BC" w:rsidRPr="00D413F9" w:rsidRDefault="005C31BC" w:rsidP="005C31BC">
      <w:pPr>
        <w:pStyle w:val="Heading3"/>
      </w:pPr>
      <w:r>
        <w:t>Apr 2007</w:t>
      </w:r>
      <w:r w:rsidRPr="00D413F9">
        <w:t xml:space="preserve"> –</w:t>
      </w:r>
      <w:r>
        <w:t xml:space="preserve"> Apr 2008</w:t>
      </w:r>
    </w:p>
    <w:p w14:paraId="211CF26E" w14:textId="2C32C3B1" w:rsidR="005C31BC" w:rsidRDefault="005C31BC" w:rsidP="005C31BC">
      <w:pPr>
        <w:pStyle w:val="Heading2"/>
        <w:rPr>
          <w:rStyle w:val="Emphasis"/>
        </w:rPr>
      </w:pPr>
      <w:r>
        <w:t>Trainer /</w:t>
      </w:r>
      <w:r w:rsidRPr="00513EFC">
        <w:t xml:space="preserve"> </w:t>
      </w:r>
      <w:r>
        <w:t>IIHT</w:t>
      </w:r>
      <w:r>
        <w:rPr>
          <w:rStyle w:val="Emphasis"/>
        </w:rPr>
        <w:t xml:space="preserve"> (Contract Employee)</w:t>
      </w:r>
    </w:p>
    <w:p w14:paraId="35833756" w14:textId="77777777" w:rsidR="00044782" w:rsidRDefault="00044782" w:rsidP="00725CB5">
      <w:pPr>
        <w:pStyle w:val="Heading1"/>
      </w:pPr>
    </w:p>
    <w:p w14:paraId="6E8D2C2B" w14:textId="2619594A" w:rsidR="0070237E" w:rsidRDefault="00846FB5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94F4438E59A94A11923391779288589B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14:paraId="02248B90" w14:textId="77777777" w:rsidR="00EE7F7A" w:rsidRDefault="00EE7F7A" w:rsidP="00EE7F7A">
      <w:pPr>
        <w:widowControl w:val="0"/>
        <w:numPr>
          <w:ilvl w:val="0"/>
          <w:numId w:val="22"/>
        </w:numPr>
        <w:spacing w:after="0"/>
        <w:ind w:left="720" w:hanging="360"/>
      </w:pPr>
      <w:r>
        <w:t>Completed BSC-IT with First Class from SMU University in 2011.</w:t>
      </w:r>
    </w:p>
    <w:p w14:paraId="4F0AB6E7" w14:textId="77777777" w:rsidR="00EE7F7A" w:rsidRDefault="00EE7F7A" w:rsidP="00EE7F7A">
      <w:pPr>
        <w:widowControl w:val="0"/>
        <w:numPr>
          <w:ilvl w:val="0"/>
          <w:numId w:val="22"/>
        </w:numPr>
        <w:spacing w:after="0"/>
        <w:ind w:left="720" w:hanging="360"/>
      </w:pPr>
      <w:r>
        <w:t>Passed Diploma in Computer Technology from YCMO University in 2007.</w:t>
      </w:r>
    </w:p>
    <w:p w14:paraId="6917A079" w14:textId="77777777" w:rsidR="00EE7F7A" w:rsidRDefault="00EE7F7A" w:rsidP="00EE7F7A">
      <w:pPr>
        <w:widowControl w:val="0"/>
        <w:numPr>
          <w:ilvl w:val="0"/>
          <w:numId w:val="22"/>
        </w:numPr>
        <w:spacing w:after="0"/>
        <w:ind w:left="720" w:hanging="360"/>
      </w:pPr>
      <w:r>
        <w:t xml:space="preserve">Passed SSC with from Mumbai Board in 2003. </w:t>
      </w:r>
    </w:p>
    <w:p w14:paraId="080B27FE" w14:textId="77777777" w:rsidR="00371AAD" w:rsidRDefault="00371AAD" w:rsidP="00434074">
      <w:pPr>
        <w:pStyle w:val="Heading1"/>
      </w:pPr>
    </w:p>
    <w:p w14:paraId="6BABB25E" w14:textId="7AE5DA71" w:rsidR="00434074" w:rsidRDefault="00371AAD" w:rsidP="00434074">
      <w:pPr>
        <w:pStyle w:val="Heading1"/>
      </w:pPr>
      <w:r>
        <w:t>Certifications:</w:t>
      </w:r>
    </w:p>
    <w:p w14:paraId="2E0D1EFE" w14:textId="65D4D7B4" w:rsidR="005B5198" w:rsidRDefault="005B5198" w:rsidP="005B5198">
      <w:pPr>
        <w:widowControl w:val="0"/>
        <w:numPr>
          <w:ilvl w:val="0"/>
          <w:numId w:val="23"/>
        </w:numPr>
        <w:spacing w:after="0"/>
        <w:ind w:left="720" w:hanging="360"/>
      </w:pPr>
      <w:r>
        <w:t xml:space="preserve">Microsoft Certified System Administrator </w:t>
      </w:r>
    </w:p>
    <w:p w14:paraId="486AD2F6" w14:textId="77777777" w:rsidR="005B5198" w:rsidRDefault="005B5198" w:rsidP="005B5198">
      <w:pPr>
        <w:widowControl w:val="0"/>
        <w:numPr>
          <w:ilvl w:val="0"/>
          <w:numId w:val="23"/>
        </w:numPr>
        <w:spacing w:after="0"/>
        <w:ind w:left="720" w:hanging="360"/>
      </w:pPr>
      <w:r>
        <w:t xml:space="preserve">Microsoft 2012 Hyper-V certified </w:t>
      </w:r>
    </w:p>
    <w:p w14:paraId="452BF54B" w14:textId="77777777" w:rsidR="005B5198" w:rsidRDefault="005B5198" w:rsidP="005B5198">
      <w:pPr>
        <w:widowControl w:val="0"/>
        <w:numPr>
          <w:ilvl w:val="0"/>
          <w:numId w:val="23"/>
        </w:numPr>
        <w:spacing w:after="0"/>
        <w:ind w:left="720" w:hanging="360"/>
      </w:pPr>
      <w:r>
        <w:t>Citrix Certified</w:t>
      </w:r>
    </w:p>
    <w:p w14:paraId="426E147D" w14:textId="77777777" w:rsidR="005B5198" w:rsidRDefault="005B5198" w:rsidP="005B5198">
      <w:pPr>
        <w:widowControl w:val="0"/>
        <w:numPr>
          <w:ilvl w:val="0"/>
          <w:numId w:val="23"/>
        </w:numPr>
        <w:spacing w:after="0"/>
        <w:ind w:left="720" w:hanging="360"/>
      </w:pPr>
      <w:r>
        <w:t>Nutanix Certified</w:t>
      </w:r>
    </w:p>
    <w:p w14:paraId="1414DBE0" w14:textId="77777777" w:rsidR="005B5198" w:rsidRDefault="005B5198" w:rsidP="005B5198">
      <w:pPr>
        <w:widowControl w:val="0"/>
        <w:numPr>
          <w:ilvl w:val="0"/>
          <w:numId w:val="23"/>
        </w:numPr>
        <w:spacing w:after="0"/>
        <w:ind w:left="720" w:hanging="360"/>
      </w:pPr>
      <w:r>
        <w:t>Azure Administration</w:t>
      </w:r>
    </w:p>
    <w:p w14:paraId="7F43D964" w14:textId="77777777" w:rsidR="005B5198" w:rsidRDefault="005B5198" w:rsidP="005B5198">
      <w:pPr>
        <w:widowControl w:val="0"/>
        <w:numPr>
          <w:ilvl w:val="0"/>
          <w:numId w:val="23"/>
        </w:numPr>
        <w:spacing w:after="0"/>
        <w:ind w:left="720" w:hanging="360"/>
      </w:pPr>
      <w:r>
        <w:t xml:space="preserve">Azure DevOps </w:t>
      </w:r>
    </w:p>
    <w:p w14:paraId="68F7DA4B" w14:textId="3164016A" w:rsidR="005B5198" w:rsidRDefault="005B5198" w:rsidP="005B5198">
      <w:pPr>
        <w:widowControl w:val="0"/>
        <w:numPr>
          <w:ilvl w:val="0"/>
          <w:numId w:val="23"/>
        </w:numPr>
        <w:spacing w:after="0"/>
        <w:ind w:left="720" w:hanging="360"/>
      </w:pPr>
      <w:r>
        <w:t>Microsoft Certified Trainer</w:t>
      </w:r>
    </w:p>
    <w:p w14:paraId="6496FDFF" w14:textId="0F9B0C36" w:rsidR="005B5198" w:rsidRDefault="005B5198" w:rsidP="005B5198">
      <w:pPr>
        <w:widowControl w:val="0"/>
        <w:spacing w:after="0"/>
      </w:pPr>
    </w:p>
    <w:p w14:paraId="4A302EA9" w14:textId="357AE854" w:rsidR="005B5198" w:rsidRDefault="005B5198" w:rsidP="005B5198">
      <w:pPr>
        <w:widowControl w:val="0"/>
        <w:spacing w:after="0"/>
      </w:pPr>
    </w:p>
    <w:p w14:paraId="472FBDAD" w14:textId="1007ABD9" w:rsidR="005B5198" w:rsidRDefault="005B5198" w:rsidP="005B5198">
      <w:pPr>
        <w:widowControl w:val="0"/>
        <w:spacing w:after="0"/>
        <w:rPr>
          <w:rFonts w:asciiTheme="majorHAnsi" w:eastAsiaTheme="majorEastAsia" w:hAnsiTheme="majorHAnsi" w:cstheme="majorBidi"/>
          <w:b/>
          <w:color w:val="262626" w:themeColor="text1" w:themeTint="D9"/>
          <w:sz w:val="36"/>
          <w:szCs w:val="32"/>
        </w:rPr>
      </w:pPr>
      <w:r w:rsidRPr="005B5198">
        <w:rPr>
          <w:rFonts w:asciiTheme="majorHAnsi" w:eastAsiaTheme="majorEastAsia" w:hAnsiTheme="majorHAnsi" w:cstheme="majorBidi"/>
          <w:b/>
          <w:color w:val="262626" w:themeColor="text1" w:themeTint="D9"/>
          <w:sz w:val="36"/>
          <w:szCs w:val="32"/>
        </w:rPr>
        <w:t>Area Of interest</w:t>
      </w:r>
      <w:r>
        <w:rPr>
          <w:rFonts w:asciiTheme="majorHAnsi" w:eastAsiaTheme="majorEastAsia" w:hAnsiTheme="majorHAnsi" w:cstheme="majorBidi"/>
          <w:b/>
          <w:color w:val="262626" w:themeColor="text1" w:themeTint="D9"/>
          <w:sz w:val="36"/>
          <w:szCs w:val="32"/>
        </w:rPr>
        <w:t>:</w:t>
      </w:r>
    </w:p>
    <w:p w14:paraId="11586253" w14:textId="77777777" w:rsidR="000C710F" w:rsidRDefault="000C710F" w:rsidP="005B5198">
      <w:pPr>
        <w:widowControl w:val="0"/>
        <w:spacing w:after="0"/>
        <w:rPr>
          <w:rFonts w:asciiTheme="majorHAnsi" w:eastAsiaTheme="majorEastAsia" w:hAnsiTheme="majorHAnsi" w:cstheme="majorBidi"/>
          <w:b/>
          <w:color w:val="262626" w:themeColor="text1" w:themeTint="D9"/>
          <w:sz w:val="36"/>
          <w:szCs w:val="32"/>
        </w:rPr>
      </w:pPr>
    </w:p>
    <w:p w14:paraId="2A03FC6C" w14:textId="77777777" w:rsidR="000C710F" w:rsidRPr="0032440C" w:rsidRDefault="000C710F" w:rsidP="000C710F">
      <w:pPr>
        <w:pStyle w:val="ListParagraph"/>
        <w:widowControl w:val="0"/>
        <w:numPr>
          <w:ilvl w:val="0"/>
          <w:numId w:val="24"/>
        </w:numPr>
        <w:spacing w:after="0" w:line="276" w:lineRule="auto"/>
        <w:rPr>
          <w:bCs/>
        </w:rPr>
      </w:pPr>
      <w:r w:rsidRPr="0032440C">
        <w:rPr>
          <w:bCs/>
        </w:rPr>
        <w:t xml:space="preserve">Automation Expert </w:t>
      </w:r>
    </w:p>
    <w:p w14:paraId="75F77227" w14:textId="77777777" w:rsidR="000C710F" w:rsidRDefault="000C710F" w:rsidP="000C710F">
      <w:pPr>
        <w:pStyle w:val="ListParagraph"/>
        <w:widowControl w:val="0"/>
        <w:numPr>
          <w:ilvl w:val="0"/>
          <w:numId w:val="24"/>
        </w:numPr>
        <w:spacing w:after="0" w:line="276" w:lineRule="auto"/>
        <w:rPr>
          <w:bCs/>
        </w:rPr>
      </w:pPr>
      <w:r w:rsidRPr="0032440C">
        <w:rPr>
          <w:bCs/>
        </w:rPr>
        <w:t>Technical Problem Solver</w:t>
      </w:r>
    </w:p>
    <w:p w14:paraId="30E347D7" w14:textId="77777777" w:rsidR="000C710F" w:rsidRPr="0032440C" w:rsidRDefault="000C710F" w:rsidP="000C710F">
      <w:pPr>
        <w:pStyle w:val="ListParagraph"/>
        <w:widowControl w:val="0"/>
        <w:numPr>
          <w:ilvl w:val="0"/>
          <w:numId w:val="24"/>
        </w:numPr>
        <w:spacing w:after="0" w:line="276" w:lineRule="auto"/>
        <w:rPr>
          <w:bCs/>
        </w:rPr>
      </w:pPr>
      <w:r>
        <w:rPr>
          <w:bCs/>
        </w:rPr>
        <w:t>DevOps</w:t>
      </w:r>
    </w:p>
    <w:p w14:paraId="1A47DEBF" w14:textId="77777777" w:rsidR="000C710F" w:rsidRDefault="000C710F" w:rsidP="000C710F">
      <w:pPr>
        <w:pStyle w:val="ListParagraph"/>
        <w:widowControl w:val="0"/>
        <w:numPr>
          <w:ilvl w:val="0"/>
          <w:numId w:val="24"/>
        </w:numPr>
        <w:spacing w:after="0" w:line="276" w:lineRule="auto"/>
        <w:rPr>
          <w:bCs/>
        </w:rPr>
      </w:pPr>
      <w:r w:rsidRPr="0032440C">
        <w:rPr>
          <w:bCs/>
        </w:rPr>
        <w:t>Trainer</w:t>
      </w:r>
    </w:p>
    <w:p w14:paraId="5238FE7B" w14:textId="77777777" w:rsidR="000C710F" w:rsidRPr="0032440C" w:rsidRDefault="000C710F" w:rsidP="000C710F">
      <w:pPr>
        <w:pStyle w:val="ListParagraph"/>
        <w:widowControl w:val="0"/>
        <w:numPr>
          <w:ilvl w:val="0"/>
          <w:numId w:val="24"/>
        </w:numPr>
        <w:spacing w:after="0" w:line="276" w:lineRule="auto"/>
        <w:rPr>
          <w:bCs/>
        </w:rPr>
      </w:pPr>
      <w:r>
        <w:rPr>
          <w:bCs/>
        </w:rPr>
        <w:t>Blockchain</w:t>
      </w:r>
    </w:p>
    <w:p w14:paraId="51290C3A" w14:textId="06C0D05D" w:rsidR="005B5198" w:rsidRDefault="005B5198" w:rsidP="005B5198">
      <w:pPr>
        <w:widowControl w:val="0"/>
        <w:spacing w:after="0"/>
        <w:rPr>
          <w:rFonts w:asciiTheme="majorHAnsi" w:eastAsiaTheme="majorEastAsia" w:hAnsiTheme="majorHAnsi" w:cstheme="majorBidi"/>
          <w:b/>
          <w:color w:val="262626" w:themeColor="text1" w:themeTint="D9"/>
          <w:sz w:val="36"/>
          <w:szCs w:val="32"/>
        </w:rPr>
      </w:pPr>
    </w:p>
    <w:p w14:paraId="0187E30E" w14:textId="570DD078" w:rsidR="00982453" w:rsidRPr="00982453" w:rsidRDefault="00982453" w:rsidP="00982453">
      <w:pPr>
        <w:widowControl w:val="0"/>
        <w:spacing w:after="0"/>
        <w:rPr>
          <w:rFonts w:asciiTheme="majorHAnsi" w:eastAsiaTheme="majorEastAsia" w:hAnsiTheme="majorHAnsi" w:cstheme="majorBidi"/>
          <w:b/>
          <w:color w:val="262626" w:themeColor="text1" w:themeTint="D9"/>
          <w:sz w:val="36"/>
          <w:szCs w:val="32"/>
        </w:rPr>
      </w:pPr>
      <w:r w:rsidRPr="00982453">
        <w:rPr>
          <w:rFonts w:asciiTheme="majorHAnsi" w:eastAsiaTheme="majorEastAsia" w:hAnsiTheme="majorHAnsi" w:cstheme="majorBidi"/>
          <w:b/>
          <w:color w:val="262626" w:themeColor="text1" w:themeTint="D9"/>
          <w:sz w:val="36"/>
          <w:szCs w:val="32"/>
        </w:rPr>
        <w:t>Achievement</w:t>
      </w:r>
      <w:r>
        <w:rPr>
          <w:rFonts w:asciiTheme="majorHAnsi" w:eastAsiaTheme="majorEastAsia" w:hAnsiTheme="majorHAnsi" w:cstheme="majorBidi"/>
          <w:b/>
          <w:color w:val="262626" w:themeColor="text1" w:themeTint="D9"/>
          <w:sz w:val="36"/>
          <w:szCs w:val="32"/>
        </w:rPr>
        <w:t>:</w:t>
      </w:r>
    </w:p>
    <w:p w14:paraId="551E3001" w14:textId="77777777" w:rsidR="00982453" w:rsidRDefault="00982453" w:rsidP="00982453">
      <w:pPr>
        <w:numPr>
          <w:ilvl w:val="0"/>
          <w:numId w:val="26"/>
        </w:numPr>
        <w:spacing w:after="0" w:line="276" w:lineRule="auto"/>
      </w:pPr>
      <w:r>
        <w:t>Received Extra mile award from LntInfotech</w:t>
      </w:r>
    </w:p>
    <w:p w14:paraId="02247EBE" w14:textId="77777777" w:rsidR="00982453" w:rsidRDefault="00982453" w:rsidP="00982453">
      <w:pPr>
        <w:numPr>
          <w:ilvl w:val="0"/>
          <w:numId w:val="26"/>
        </w:numPr>
        <w:spacing w:after="0" w:line="276" w:lineRule="auto"/>
      </w:pPr>
      <w:r>
        <w:t>From the last 2 years getting 4 rating in LTI which is Excel Performer in LTI</w:t>
      </w:r>
    </w:p>
    <w:p w14:paraId="4D1EFEF0" w14:textId="77777777" w:rsidR="00982453" w:rsidRDefault="00982453" w:rsidP="00982453">
      <w:pPr>
        <w:numPr>
          <w:ilvl w:val="0"/>
          <w:numId w:val="26"/>
        </w:numPr>
        <w:spacing w:after="0" w:line="276" w:lineRule="auto"/>
      </w:pPr>
      <w:r>
        <w:t>Received the Appreciation AWARD for Implementing Active Directory &amp; DNS Infrastructure for TCS.</w:t>
      </w:r>
    </w:p>
    <w:p w14:paraId="392714B5" w14:textId="77777777" w:rsidR="00982453" w:rsidRDefault="00982453" w:rsidP="00982453">
      <w:pPr>
        <w:numPr>
          <w:ilvl w:val="0"/>
          <w:numId w:val="26"/>
        </w:numPr>
        <w:spacing w:after="0" w:line="276" w:lineRule="auto"/>
      </w:pPr>
      <w:r>
        <w:t xml:space="preserve">Team CAP AWARD for Technical Performance from WIPRO INFOTECH </w:t>
      </w:r>
    </w:p>
    <w:p w14:paraId="2B52343A" w14:textId="77777777" w:rsidR="00982453" w:rsidRDefault="00982453" w:rsidP="00982453">
      <w:pPr>
        <w:numPr>
          <w:ilvl w:val="0"/>
          <w:numId w:val="26"/>
        </w:numPr>
        <w:spacing w:after="0" w:line="276" w:lineRule="auto"/>
      </w:pPr>
      <w:r>
        <w:t>Received Cash award of Euro 500 for MAAS Infra Project</w:t>
      </w:r>
    </w:p>
    <w:p w14:paraId="0BAA720F" w14:textId="197E5CA8" w:rsidR="00982453" w:rsidRDefault="00982453" w:rsidP="00982453">
      <w:pPr>
        <w:numPr>
          <w:ilvl w:val="0"/>
          <w:numId w:val="26"/>
        </w:numPr>
        <w:spacing w:after="0" w:line="276" w:lineRule="auto"/>
      </w:pPr>
      <w:r>
        <w:t xml:space="preserve">Throughout my tenure in Capgemini (5 years) got 1 rating (Excel Performer) in </w:t>
      </w:r>
      <w:r w:rsidR="007C59F9">
        <w:t xml:space="preserve">   </w:t>
      </w:r>
      <w:r>
        <w:t>Capgemini Performance Rating</w:t>
      </w:r>
    </w:p>
    <w:p w14:paraId="24E66CE3" w14:textId="77777777" w:rsidR="00982453" w:rsidRDefault="00982453" w:rsidP="00982453">
      <w:pPr>
        <w:numPr>
          <w:ilvl w:val="0"/>
          <w:numId w:val="26"/>
        </w:numPr>
        <w:spacing w:after="0" w:line="276" w:lineRule="auto"/>
      </w:pPr>
      <w:r>
        <w:t>Every 2 years got promoted in CapGemini.</w:t>
      </w:r>
    </w:p>
    <w:p w14:paraId="36EC0639" w14:textId="77777777" w:rsidR="00982453" w:rsidRDefault="00982453" w:rsidP="00982453">
      <w:pPr>
        <w:numPr>
          <w:ilvl w:val="0"/>
          <w:numId w:val="26"/>
        </w:numPr>
        <w:spacing w:after="0" w:line="276" w:lineRule="auto"/>
      </w:pPr>
      <w:r>
        <w:t xml:space="preserve">Currently working as an Escalation Engineer for complete Azure Cloud and Wintel Infrastructure. </w:t>
      </w:r>
    </w:p>
    <w:p w14:paraId="17B796AB" w14:textId="05EEB4B7" w:rsidR="00982453" w:rsidRDefault="00982453" w:rsidP="00982453">
      <w:pPr>
        <w:numPr>
          <w:ilvl w:val="0"/>
          <w:numId w:val="26"/>
        </w:numPr>
        <w:spacing w:after="0" w:line="276" w:lineRule="auto"/>
      </w:pPr>
      <w:r>
        <w:t xml:space="preserve">Internal L&amp;D Trainer, trained more than 300 working professionals on PowerShell </w:t>
      </w:r>
    </w:p>
    <w:p w14:paraId="3197751F" w14:textId="1A74F949" w:rsidR="00044782" w:rsidRDefault="00044782" w:rsidP="00044782">
      <w:pPr>
        <w:spacing w:after="0" w:line="276" w:lineRule="auto"/>
      </w:pPr>
    </w:p>
    <w:p w14:paraId="148C22E4" w14:textId="5F232F3C" w:rsidR="00044782" w:rsidRDefault="00044782" w:rsidP="00044782">
      <w:pPr>
        <w:spacing w:after="0" w:line="276" w:lineRule="auto"/>
      </w:pPr>
    </w:p>
    <w:p w14:paraId="63D809A8" w14:textId="71F74B58" w:rsidR="00044782" w:rsidRDefault="00044782" w:rsidP="00044782">
      <w:pPr>
        <w:spacing w:after="0" w:line="276" w:lineRule="auto"/>
      </w:pPr>
    </w:p>
    <w:p w14:paraId="1E840CEE" w14:textId="77777777" w:rsidR="006C1730" w:rsidRDefault="006C1730" w:rsidP="006C1730">
      <w:pPr>
        <w:widowControl w:val="0"/>
        <w:spacing w:after="0"/>
        <w:rPr>
          <w:b/>
        </w:rPr>
      </w:pPr>
      <w:r>
        <w:rPr>
          <w:b/>
        </w:rPr>
        <w:t>Yours sincerely</w:t>
      </w:r>
    </w:p>
    <w:p w14:paraId="4AF0CEEB" w14:textId="77777777" w:rsidR="006C1730" w:rsidRDefault="006C1730" w:rsidP="006C1730">
      <w:pPr>
        <w:widowControl w:val="0"/>
        <w:spacing w:after="0"/>
      </w:pPr>
      <w:r>
        <w:rPr>
          <w:b/>
        </w:rPr>
        <w:t>Ahmed Gaziyani</w:t>
      </w:r>
      <w:bookmarkStart w:id="1" w:name="_GoBack"/>
      <w:bookmarkEnd w:id="1"/>
    </w:p>
    <w:sectPr w:rsidR="006C1730" w:rsidSect="00D92B95">
      <w:footerReference w:type="default" r:id="rId1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CE9B7" w14:textId="77777777" w:rsidR="009B0F5F" w:rsidRDefault="009B0F5F" w:rsidP="00725803">
      <w:pPr>
        <w:spacing w:after="0"/>
      </w:pPr>
      <w:r>
        <w:separator/>
      </w:r>
    </w:p>
  </w:endnote>
  <w:endnote w:type="continuationSeparator" w:id="0">
    <w:p w14:paraId="12780468" w14:textId="77777777" w:rsidR="009B0F5F" w:rsidRDefault="009B0F5F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E0D8F5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9F57E4" w14:textId="77777777" w:rsidR="009B0F5F" w:rsidRDefault="009B0F5F" w:rsidP="00725803">
      <w:pPr>
        <w:spacing w:after="0"/>
      </w:pPr>
      <w:r>
        <w:separator/>
      </w:r>
    </w:p>
  </w:footnote>
  <w:footnote w:type="continuationSeparator" w:id="0">
    <w:p w14:paraId="0963B745" w14:textId="77777777" w:rsidR="009B0F5F" w:rsidRDefault="009B0F5F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0A5B37"/>
    <w:multiLevelType w:val="hybridMultilevel"/>
    <w:tmpl w:val="1F28C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9B7C6F"/>
    <w:multiLevelType w:val="multilevel"/>
    <w:tmpl w:val="14EC24E0"/>
    <w:lvl w:ilvl="0">
      <w:start w:val="1"/>
      <w:numFmt w:val="decimal"/>
      <w:lvlText w:val="%1"/>
      <w:lvlJc w:val="left"/>
      <w:pPr>
        <w:ind w:left="0" w:firstLine="0"/>
      </w:pPr>
      <w:rPr>
        <w:rFonts w:ascii="Calibri" w:eastAsia="Calibri" w:hAnsi="Calibri" w:cs="Calibri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1A433E99"/>
    <w:multiLevelType w:val="hybridMultilevel"/>
    <w:tmpl w:val="75ACB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DA163F"/>
    <w:multiLevelType w:val="multilevel"/>
    <w:tmpl w:val="563EDB60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3" w15:restartNumberingAfterBreak="0">
    <w:nsid w:val="31B22B40"/>
    <w:multiLevelType w:val="multilevel"/>
    <w:tmpl w:val="F280A8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27F0076"/>
    <w:multiLevelType w:val="multilevel"/>
    <w:tmpl w:val="D542BC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39177587"/>
    <w:multiLevelType w:val="multilevel"/>
    <w:tmpl w:val="09C2D69E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7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645070D"/>
    <w:multiLevelType w:val="hybridMultilevel"/>
    <w:tmpl w:val="513A99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254F4C"/>
    <w:multiLevelType w:val="multilevel"/>
    <w:tmpl w:val="BC268B7A"/>
    <w:lvl w:ilvl="0">
      <w:start w:val="1"/>
      <w:numFmt w:val="bullet"/>
      <w:lvlText w:val="➢"/>
      <w:lvlJc w:val="left"/>
      <w:pPr>
        <w:ind w:left="630" w:firstLine="27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350" w:firstLine="99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70" w:firstLine="171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90" w:firstLine="243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510" w:firstLine="315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30" w:firstLine="387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50" w:firstLine="459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70" w:firstLine="531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90" w:firstLine="6030"/>
      </w:pPr>
      <w:rPr>
        <w:rFonts w:ascii="Arial" w:eastAsia="Arial" w:hAnsi="Arial" w:cs="Arial"/>
        <w:vertAlign w:val="baseline"/>
      </w:rPr>
    </w:lvl>
  </w:abstractNum>
  <w:abstractNum w:abstractNumId="20" w15:restartNumberingAfterBreak="0">
    <w:nsid w:val="5A967760"/>
    <w:multiLevelType w:val="multilevel"/>
    <w:tmpl w:val="BC268B7A"/>
    <w:lvl w:ilvl="0">
      <w:start w:val="1"/>
      <w:numFmt w:val="bullet"/>
      <w:lvlText w:val="➢"/>
      <w:lvlJc w:val="left"/>
      <w:pPr>
        <w:ind w:left="630" w:firstLine="27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350" w:firstLine="99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70" w:firstLine="171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90" w:firstLine="243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510" w:firstLine="315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30" w:firstLine="387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50" w:firstLine="459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70" w:firstLine="531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90" w:firstLine="6030"/>
      </w:pPr>
      <w:rPr>
        <w:rFonts w:ascii="Arial" w:eastAsia="Arial" w:hAnsi="Arial" w:cs="Arial"/>
        <w:vertAlign w:val="baseline"/>
      </w:rPr>
    </w:lvl>
  </w:abstractNum>
  <w:abstractNum w:abstractNumId="21" w15:restartNumberingAfterBreak="0">
    <w:nsid w:val="63D110DB"/>
    <w:multiLevelType w:val="multilevel"/>
    <w:tmpl w:val="8DA8C7B2"/>
    <w:lvl w:ilvl="0">
      <w:start w:val="1"/>
      <w:numFmt w:val="bullet"/>
      <w:lvlText w:val=""/>
      <w:lvlJc w:val="left"/>
      <w:pPr>
        <w:ind w:left="630" w:firstLine="27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350" w:firstLine="99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70" w:firstLine="171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90" w:firstLine="243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510" w:firstLine="315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30" w:firstLine="387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50" w:firstLine="459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70" w:firstLine="531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90" w:firstLine="6030"/>
      </w:pPr>
      <w:rPr>
        <w:rFonts w:ascii="Arial" w:eastAsia="Arial" w:hAnsi="Arial" w:cs="Arial"/>
        <w:vertAlign w:val="baseline"/>
      </w:rPr>
    </w:lvl>
  </w:abstractNum>
  <w:abstractNum w:abstractNumId="22" w15:restartNumberingAfterBreak="0">
    <w:nsid w:val="73EF657A"/>
    <w:multiLevelType w:val="multilevel"/>
    <w:tmpl w:val="74E2705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3" w15:restartNumberingAfterBreak="0">
    <w:nsid w:val="76137F9E"/>
    <w:multiLevelType w:val="hybridMultilevel"/>
    <w:tmpl w:val="4CC81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D15378"/>
    <w:multiLevelType w:val="multilevel"/>
    <w:tmpl w:val="DEA04034"/>
    <w:lvl w:ilvl="0">
      <w:start w:val="1"/>
      <w:numFmt w:val="decimal"/>
      <w:lvlText w:val="%1"/>
      <w:lvlJc w:val="left"/>
      <w:pPr>
        <w:ind w:left="0" w:firstLine="0"/>
      </w:pPr>
      <w:rPr>
        <w:rFonts w:ascii="Calibri" w:eastAsia="Calibri" w:hAnsi="Calibri" w:cs="Calibri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7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4"/>
  </w:num>
  <w:num w:numId="16">
    <w:abstractNumId w:val="9"/>
  </w:num>
  <w:num w:numId="17">
    <w:abstractNumId w:val="12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10"/>
  </w:num>
  <w:num w:numId="23">
    <w:abstractNumId w:val="24"/>
  </w:num>
  <w:num w:numId="24">
    <w:abstractNumId w:val="23"/>
  </w:num>
  <w:num w:numId="25">
    <w:abstractNumId w:val="22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5F"/>
    <w:rsid w:val="00025E77"/>
    <w:rsid w:val="00027312"/>
    <w:rsid w:val="00044782"/>
    <w:rsid w:val="000645F2"/>
    <w:rsid w:val="00082F03"/>
    <w:rsid w:val="000835A0"/>
    <w:rsid w:val="000934A2"/>
    <w:rsid w:val="000C710F"/>
    <w:rsid w:val="00130EE8"/>
    <w:rsid w:val="001B0955"/>
    <w:rsid w:val="00227784"/>
    <w:rsid w:val="0023705D"/>
    <w:rsid w:val="00250A31"/>
    <w:rsid w:val="00251C13"/>
    <w:rsid w:val="002922D0"/>
    <w:rsid w:val="00340B03"/>
    <w:rsid w:val="00371AAD"/>
    <w:rsid w:val="00380AE7"/>
    <w:rsid w:val="003A6943"/>
    <w:rsid w:val="00410BA2"/>
    <w:rsid w:val="00434074"/>
    <w:rsid w:val="00463C3B"/>
    <w:rsid w:val="004937AE"/>
    <w:rsid w:val="004E2970"/>
    <w:rsid w:val="005026DD"/>
    <w:rsid w:val="00513EFC"/>
    <w:rsid w:val="0052113B"/>
    <w:rsid w:val="00564951"/>
    <w:rsid w:val="005715EB"/>
    <w:rsid w:val="00573BF9"/>
    <w:rsid w:val="005A4A49"/>
    <w:rsid w:val="005B1D68"/>
    <w:rsid w:val="005B5198"/>
    <w:rsid w:val="005C31BC"/>
    <w:rsid w:val="00611B37"/>
    <w:rsid w:val="006252B4"/>
    <w:rsid w:val="00646BA2"/>
    <w:rsid w:val="00675EA0"/>
    <w:rsid w:val="006C08A0"/>
    <w:rsid w:val="006C1730"/>
    <w:rsid w:val="006C47D8"/>
    <w:rsid w:val="006D2D08"/>
    <w:rsid w:val="006F26A2"/>
    <w:rsid w:val="0070237E"/>
    <w:rsid w:val="00725803"/>
    <w:rsid w:val="00725CB5"/>
    <w:rsid w:val="007307A3"/>
    <w:rsid w:val="00752315"/>
    <w:rsid w:val="007C59F9"/>
    <w:rsid w:val="00846FB5"/>
    <w:rsid w:val="00857E6B"/>
    <w:rsid w:val="008968C4"/>
    <w:rsid w:val="008D7C1C"/>
    <w:rsid w:val="0092291B"/>
    <w:rsid w:val="00932D92"/>
    <w:rsid w:val="0095272C"/>
    <w:rsid w:val="00972024"/>
    <w:rsid w:val="009744D8"/>
    <w:rsid w:val="00982453"/>
    <w:rsid w:val="009B0F5F"/>
    <w:rsid w:val="009F04D2"/>
    <w:rsid w:val="009F2BA7"/>
    <w:rsid w:val="009F6DA0"/>
    <w:rsid w:val="00A01182"/>
    <w:rsid w:val="00AD13CB"/>
    <w:rsid w:val="00AD3FD8"/>
    <w:rsid w:val="00B370A8"/>
    <w:rsid w:val="00BC7376"/>
    <w:rsid w:val="00BD669A"/>
    <w:rsid w:val="00BF7528"/>
    <w:rsid w:val="00C13F2B"/>
    <w:rsid w:val="00C43D65"/>
    <w:rsid w:val="00C84833"/>
    <w:rsid w:val="00C9044F"/>
    <w:rsid w:val="00CF5893"/>
    <w:rsid w:val="00D17BD9"/>
    <w:rsid w:val="00D2420D"/>
    <w:rsid w:val="00D30382"/>
    <w:rsid w:val="00D413F9"/>
    <w:rsid w:val="00D44E50"/>
    <w:rsid w:val="00D8566C"/>
    <w:rsid w:val="00D90060"/>
    <w:rsid w:val="00D92B95"/>
    <w:rsid w:val="00E03F71"/>
    <w:rsid w:val="00E154B5"/>
    <w:rsid w:val="00E232F0"/>
    <w:rsid w:val="00E52791"/>
    <w:rsid w:val="00E83195"/>
    <w:rsid w:val="00EE7F7A"/>
    <w:rsid w:val="00F00A4F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FC022FE"/>
  <w15:chartTrackingRefBased/>
  <w15:docId w15:val="{849EFAEA-8749-4F5A-B25E-F6C0B1D67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651680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45E9348C8994F23B5BB8E6E660EB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52C75-1DE2-488F-A492-71F28A09E0D1}"/>
      </w:docPartPr>
      <w:docPartBody>
        <w:p w:rsidR="00417585" w:rsidRDefault="004A3712">
          <w:pPr>
            <w:pStyle w:val="645E9348C8994F23B5BB8E6E660EBA03"/>
          </w:pPr>
          <w:r>
            <w:t>First Name</w:t>
          </w:r>
        </w:p>
      </w:docPartBody>
    </w:docPart>
    <w:docPart>
      <w:docPartPr>
        <w:name w:val="18270A35096D43E98248022B866E6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681E0-CF2F-4ED6-8BD8-F644FB060317}"/>
      </w:docPartPr>
      <w:docPartBody>
        <w:p w:rsidR="00417585" w:rsidRDefault="004A3712">
          <w:pPr>
            <w:pStyle w:val="18270A35096D43E98248022B866E6074"/>
          </w:pPr>
          <w:r>
            <w:t>Last Name</w:t>
          </w:r>
        </w:p>
      </w:docPartBody>
    </w:docPart>
    <w:docPart>
      <w:docPartPr>
        <w:name w:val="2DB9B37F32DF498A9463C68CD708F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5F77E-A547-4E49-A6DE-15ECCA71B8F8}"/>
      </w:docPartPr>
      <w:docPartBody>
        <w:p w:rsidR="00417585" w:rsidRDefault="004A3712">
          <w:pPr>
            <w:pStyle w:val="2DB9B37F32DF498A9463C68CD708F1B5"/>
          </w:pPr>
          <w:r w:rsidRPr="009D0878">
            <w:t>Address</w:t>
          </w:r>
        </w:p>
      </w:docPartBody>
    </w:docPart>
    <w:docPart>
      <w:docPartPr>
        <w:name w:val="D0B4AC1EBBDE40AEAC0B7284792D0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B8713-C390-4AC0-A282-C786B0A09B36}"/>
      </w:docPartPr>
      <w:docPartBody>
        <w:p w:rsidR="00417585" w:rsidRDefault="004A3712">
          <w:pPr>
            <w:pStyle w:val="D0B4AC1EBBDE40AEAC0B7284792D06DE"/>
          </w:pPr>
          <w:r w:rsidRPr="009D0878">
            <w:t>Phone</w:t>
          </w:r>
        </w:p>
      </w:docPartBody>
    </w:docPart>
    <w:docPart>
      <w:docPartPr>
        <w:name w:val="456C87DB0F0A49F0B37DC6D4940AD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65288-1519-4919-A2C3-890923F9EDBF}"/>
      </w:docPartPr>
      <w:docPartBody>
        <w:p w:rsidR="00417585" w:rsidRDefault="004A3712">
          <w:pPr>
            <w:pStyle w:val="456C87DB0F0A49F0B37DC6D4940AD79E"/>
          </w:pPr>
          <w:r w:rsidRPr="009D0878">
            <w:t>Email</w:t>
          </w:r>
        </w:p>
      </w:docPartBody>
    </w:docPart>
    <w:docPart>
      <w:docPartPr>
        <w:name w:val="C5690350C8EB46E6AE87584553A4D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09B52-DBB5-47BB-882E-5DD15B00873B}"/>
      </w:docPartPr>
      <w:docPartBody>
        <w:p w:rsidR="00417585" w:rsidRDefault="004A3712">
          <w:pPr>
            <w:pStyle w:val="C5690350C8EB46E6AE87584553A4D20A"/>
          </w:pPr>
          <w:r w:rsidRPr="009D0878">
            <w:t>LinkedIn Profile</w:t>
          </w:r>
        </w:p>
      </w:docPartBody>
    </w:docPart>
    <w:docPart>
      <w:docPartPr>
        <w:name w:val="BAADCDF8C21B4AFF8301C2C9B1599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1C450-A2B0-406C-BEBD-C0492EE6168B}"/>
      </w:docPartPr>
      <w:docPartBody>
        <w:p w:rsidR="00417585" w:rsidRDefault="004A3712">
          <w:pPr>
            <w:pStyle w:val="BAADCDF8C21B4AFF8301C2C9B1599449"/>
          </w:pPr>
          <w:r w:rsidRPr="009D0878">
            <w:t>Twitter/Blog/Portfolio</w:t>
          </w:r>
        </w:p>
      </w:docPartBody>
    </w:docPart>
    <w:docPart>
      <w:docPartPr>
        <w:name w:val="029F270928834D168FF8E8D14ED82A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356D0-35AB-40C2-9909-7801506F7235}"/>
      </w:docPartPr>
      <w:docPartBody>
        <w:p w:rsidR="00417585" w:rsidRDefault="004A3712">
          <w:pPr>
            <w:pStyle w:val="029F270928834D168FF8E8D14ED82AF0"/>
          </w:pPr>
          <w:r>
            <w:t>Skills</w:t>
          </w:r>
        </w:p>
      </w:docPartBody>
    </w:docPart>
    <w:docPart>
      <w:docPartPr>
        <w:name w:val="C1A96CDE0F4A43F68CF1671E6C1C6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A8D8C-647F-446B-905E-F13C618F4FCF}"/>
      </w:docPartPr>
      <w:docPartBody>
        <w:p w:rsidR="00417585" w:rsidRDefault="004A3712">
          <w:pPr>
            <w:pStyle w:val="C1A96CDE0F4A43F68CF1671E6C1C62D5"/>
          </w:pPr>
          <w:r w:rsidRPr="00AD3FD8">
            <w:t>Experience</w:t>
          </w:r>
        </w:p>
      </w:docPartBody>
    </w:docPart>
    <w:docPart>
      <w:docPartPr>
        <w:name w:val="94F4438E59A94A1192339177928858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C56C3-7269-4F1C-AA70-88BE0CDE9032}"/>
      </w:docPartPr>
      <w:docPartBody>
        <w:p w:rsidR="00417585" w:rsidRDefault="004A3712">
          <w:pPr>
            <w:pStyle w:val="94F4438E59A94A11923391779288589B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12"/>
    <w:rsid w:val="00417585"/>
    <w:rsid w:val="004A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5E9348C8994F23B5BB8E6E660EBA03">
    <w:name w:val="645E9348C8994F23B5BB8E6E660EBA03"/>
  </w:style>
  <w:style w:type="paragraph" w:customStyle="1" w:styleId="18270A35096D43E98248022B866E6074">
    <w:name w:val="18270A35096D43E98248022B866E6074"/>
  </w:style>
  <w:style w:type="paragraph" w:customStyle="1" w:styleId="2DB9B37F32DF498A9463C68CD708F1B5">
    <w:name w:val="2DB9B37F32DF498A9463C68CD708F1B5"/>
  </w:style>
  <w:style w:type="paragraph" w:customStyle="1" w:styleId="D0B4AC1EBBDE40AEAC0B7284792D06DE">
    <w:name w:val="D0B4AC1EBBDE40AEAC0B7284792D06DE"/>
  </w:style>
  <w:style w:type="paragraph" w:customStyle="1" w:styleId="456C87DB0F0A49F0B37DC6D4940AD79E">
    <w:name w:val="456C87DB0F0A49F0B37DC6D4940AD79E"/>
  </w:style>
  <w:style w:type="paragraph" w:customStyle="1" w:styleId="C5690350C8EB46E6AE87584553A4D20A">
    <w:name w:val="C5690350C8EB46E6AE87584553A4D20A"/>
  </w:style>
  <w:style w:type="paragraph" w:customStyle="1" w:styleId="BAADCDF8C21B4AFF8301C2C9B1599449">
    <w:name w:val="BAADCDF8C21B4AFF8301C2C9B1599449"/>
  </w:style>
  <w:style w:type="paragraph" w:customStyle="1" w:styleId="D3086F5E21CD49B7AE4372E218912E62">
    <w:name w:val="D3086F5E21CD49B7AE4372E218912E62"/>
  </w:style>
  <w:style w:type="paragraph" w:customStyle="1" w:styleId="029F270928834D168FF8E8D14ED82AF0">
    <w:name w:val="029F270928834D168FF8E8D14ED82AF0"/>
  </w:style>
  <w:style w:type="paragraph" w:customStyle="1" w:styleId="60BAAAB991A2435096946351ADCBD89F">
    <w:name w:val="60BAAAB991A2435096946351ADCBD89F"/>
  </w:style>
  <w:style w:type="paragraph" w:customStyle="1" w:styleId="C47C0739DA094AF8B998DFBC19ECED61">
    <w:name w:val="C47C0739DA094AF8B998DFBC19ECED61"/>
  </w:style>
  <w:style w:type="paragraph" w:customStyle="1" w:styleId="ABA8DDDAFB574EC8BF1EFBAB1CEB39BD">
    <w:name w:val="ABA8DDDAFB574EC8BF1EFBAB1CEB39BD"/>
  </w:style>
  <w:style w:type="paragraph" w:customStyle="1" w:styleId="1E446688200647158B9E40841495917D">
    <w:name w:val="1E446688200647158B9E40841495917D"/>
  </w:style>
  <w:style w:type="paragraph" w:customStyle="1" w:styleId="38F80B10CCE14382BE9CD373CF32A732">
    <w:name w:val="38F80B10CCE14382BE9CD373CF32A732"/>
  </w:style>
  <w:style w:type="paragraph" w:customStyle="1" w:styleId="C1A96CDE0F4A43F68CF1671E6C1C62D5">
    <w:name w:val="C1A96CDE0F4A43F68CF1671E6C1C62D5"/>
  </w:style>
  <w:style w:type="paragraph" w:customStyle="1" w:styleId="3CDA74B2F9124397ADC3EDC0148857DD">
    <w:name w:val="3CDA74B2F9124397ADC3EDC0148857DD"/>
  </w:style>
  <w:style w:type="paragraph" w:customStyle="1" w:styleId="8A1B78A385F74B25A82F50121CD631C9">
    <w:name w:val="8A1B78A385F74B25A82F50121CD631C9"/>
  </w:style>
  <w:style w:type="paragraph" w:customStyle="1" w:styleId="90B9F6613B2048BAAF828EE1C8012264">
    <w:name w:val="90B9F6613B2048BAAF828EE1C8012264"/>
  </w:style>
  <w:style w:type="character" w:styleId="Emphasis">
    <w:name w:val="Emphasis"/>
    <w:basedOn w:val="DefaultParagraphFont"/>
    <w:uiPriority w:val="20"/>
    <w:qFormat/>
    <w:rsid w:val="004A3712"/>
    <w:rPr>
      <w:b w:val="0"/>
      <w:i w:val="0"/>
      <w:iCs/>
      <w:color w:val="595959" w:themeColor="text1" w:themeTint="A6"/>
    </w:rPr>
  </w:style>
  <w:style w:type="paragraph" w:customStyle="1" w:styleId="DF1E3DE0B2C4485A9BEE6C87655057F3">
    <w:name w:val="DF1E3DE0B2C4485A9BEE6C87655057F3"/>
  </w:style>
  <w:style w:type="paragraph" w:customStyle="1" w:styleId="FCB24BC8BF06495D8CBC2D296400395F">
    <w:name w:val="FCB24BC8BF06495D8CBC2D296400395F"/>
  </w:style>
  <w:style w:type="paragraph" w:customStyle="1" w:styleId="B3D29091E53040B198805E785C56298B">
    <w:name w:val="B3D29091E53040B198805E785C56298B"/>
  </w:style>
  <w:style w:type="paragraph" w:customStyle="1" w:styleId="6C571DB9B5E749DC973AADDDECB1F57D">
    <w:name w:val="6C571DB9B5E749DC973AADDDECB1F57D"/>
  </w:style>
  <w:style w:type="paragraph" w:customStyle="1" w:styleId="D5E73B436A8D45EF99FF77D8D47BFB72">
    <w:name w:val="D5E73B436A8D45EF99FF77D8D47BFB72"/>
  </w:style>
  <w:style w:type="paragraph" w:customStyle="1" w:styleId="8592EF9A5BEB47AD962B447B625C794A">
    <w:name w:val="8592EF9A5BEB47AD962B447B625C794A"/>
  </w:style>
  <w:style w:type="paragraph" w:customStyle="1" w:styleId="B3F0FA16DEEB4E4E92CE895D299C26C2">
    <w:name w:val="B3F0FA16DEEB4E4E92CE895D299C26C2"/>
  </w:style>
  <w:style w:type="paragraph" w:customStyle="1" w:styleId="94F4438E59A94A11923391779288589B">
    <w:name w:val="94F4438E59A94A11923391779288589B"/>
  </w:style>
  <w:style w:type="paragraph" w:customStyle="1" w:styleId="56903204BA994A05A0631E388AB76416">
    <w:name w:val="56903204BA994A05A0631E388AB76416"/>
  </w:style>
  <w:style w:type="paragraph" w:customStyle="1" w:styleId="8FD1589428CD4A749A8F752BE2487136">
    <w:name w:val="8FD1589428CD4A749A8F752BE2487136"/>
  </w:style>
  <w:style w:type="paragraph" w:customStyle="1" w:styleId="44F01A714BE64BBDA685C0822F366DC7">
    <w:name w:val="44F01A714BE64BBDA685C0822F366DC7"/>
  </w:style>
  <w:style w:type="paragraph" w:customStyle="1" w:styleId="27B3EB3EECD042A29B5A58ED97E4A430">
    <w:name w:val="27B3EB3EECD042A29B5A58ED97E4A430"/>
  </w:style>
  <w:style w:type="paragraph" w:customStyle="1" w:styleId="9EF07AE9904F4864BE9AA2DEE8BA2292">
    <w:name w:val="9EF07AE9904F4864BE9AA2DEE8BA2292"/>
  </w:style>
  <w:style w:type="paragraph" w:customStyle="1" w:styleId="7ED53E5C427441FD891EED1D856A7A94">
    <w:name w:val="7ED53E5C427441FD891EED1D856A7A94"/>
  </w:style>
  <w:style w:type="paragraph" w:customStyle="1" w:styleId="EF15560E7F71423EACAF8FD650C23BCF">
    <w:name w:val="EF15560E7F71423EACAF8FD650C23BCF"/>
  </w:style>
  <w:style w:type="paragraph" w:customStyle="1" w:styleId="CF37054C90A14AB68AC865FAA0208F6C">
    <w:name w:val="CF37054C90A14AB68AC865FAA0208F6C"/>
  </w:style>
  <w:style w:type="paragraph" w:customStyle="1" w:styleId="B9F186FC69E24868BD47B2ED684BE601">
    <w:name w:val="B9F186FC69E24868BD47B2ED684BE601"/>
  </w:style>
  <w:style w:type="paragraph" w:customStyle="1" w:styleId="84F99939F9E84D0DA04BAEEDDD58C422">
    <w:name w:val="84F99939F9E84D0DA04BAEEDDD58C422"/>
  </w:style>
  <w:style w:type="paragraph" w:customStyle="1" w:styleId="3F2C76F2A57344CA95F9150FA4DCA487">
    <w:name w:val="3F2C76F2A57344CA95F9150FA4DCA487"/>
  </w:style>
  <w:style w:type="paragraph" w:customStyle="1" w:styleId="2C37559508214BC6AA2FFFD1D3DF452E">
    <w:name w:val="2C37559508214BC6AA2FFFD1D3DF452E"/>
  </w:style>
  <w:style w:type="paragraph" w:customStyle="1" w:styleId="D75EE14FDAA54EB98EF2F4A03C1247BA">
    <w:name w:val="D75EE14FDAA54EB98EF2F4A03C1247BA"/>
    <w:rsid w:val="004A3712"/>
  </w:style>
  <w:style w:type="paragraph" w:customStyle="1" w:styleId="7CE4660B7967452ABD9884C3587CD5D7">
    <w:name w:val="7CE4660B7967452ABD9884C3587CD5D7"/>
    <w:rsid w:val="004A3712"/>
  </w:style>
  <w:style w:type="paragraph" w:customStyle="1" w:styleId="5EBAF9ED954C45B2B696D0EA8FB262A2">
    <w:name w:val="5EBAF9ED954C45B2B696D0EA8FB262A2"/>
    <w:rsid w:val="004A3712"/>
  </w:style>
  <w:style w:type="paragraph" w:customStyle="1" w:styleId="505A5B26F57F42D58A30683A37CC3597">
    <w:name w:val="505A5B26F57F42D58A30683A37CC3597"/>
    <w:rsid w:val="004A3712"/>
  </w:style>
  <w:style w:type="paragraph" w:customStyle="1" w:styleId="B00010E26EDF4A16B514AAA39ECD5375">
    <w:name w:val="B00010E26EDF4A16B514AAA39ECD5375"/>
    <w:rsid w:val="004A37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Ahmed</Abstract>
  <CompanyAddress>A/410, Universal Arcade, Amrut Nagar, Mumbra 400612  </CompanyAddress>
  <CompanyPhone>9221285433 / 8369263501</CompanyPhone>
  <CompanyFax/>
  <CompanyEmail>ahmedgaziyani@gmail.com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CBFA033BC3AF4BB29B464DF9039190" ma:contentTypeVersion="12" ma:contentTypeDescription="Create a new document." ma:contentTypeScope="" ma:versionID="710a3cbe8c8720682a1837f6e5c4cc1e">
  <xsd:schema xmlns:xsd="http://www.w3.org/2001/XMLSchema" xmlns:xs="http://www.w3.org/2001/XMLSchema" xmlns:p="http://schemas.microsoft.com/office/2006/metadata/properties" xmlns:ns3="c90908cb-b1f9-4e4d-b7ea-08df469b34fa" xmlns:ns4="05d9f21c-c901-4fe7-9bef-0e8eb471fe2a" targetNamespace="http://schemas.microsoft.com/office/2006/metadata/properties" ma:root="true" ma:fieldsID="b635456d89e74ba1ce9c0910b812bf10" ns3:_="" ns4:_="">
    <xsd:import namespace="c90908cb-b1f9-4e4d-b7ea-08df469b34fa"/>
    <xsd:import namespace="05d9f21c-c901-4fe7-9bef-0e8eb471fe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908cb-b1f9-4e4d-b7ea-08df469b3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d9f21c-c901-4fe7-9bef-0e8eb471fe2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305730-C826-49EB-9EBD-37B36E6A8E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709C1D-22ED-4DB7-8173-1E80078508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765678-5AB9-425F-9A08-A914B498FE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0908cb-b1f9-4e4d-b7ea-08df469b34fa"/>
    <ds:schemaRef ds:uri="05d9f21c-c901-4fe7-9bef-0e8eb471fe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72BA822-0B1B-4481-A27D-73BA5F30D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49</TotalTime>
  <Pages>4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Gaziyani</dc:creator>
  <cp:keywords>http://bit.do/ahmedgaziyani</cp:keywords>
  <dc:description/>
  <cp:lastModifiedBy>Ahmed Gaziyani</cp:lastModifiedBy>
  <cp:revision>14</cp:revision>
  <dcterms:created xsi:type="dcterms:W3CDTF">2021-01-18T19:15:00Z</dcterms:created>
  <dcterms:modified xsi:type="dcterms:W3CDTF">2021-01-27T11:55:00Z</dcterms:modified>
  <cp:category>Gaziyani</cp:category>
  <cp:contentStatus>https://twitter.com/@ahmedgaziyani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0x01010035CBFA033BC3AF4BB29B464DF9039190</vt:lpwstr>
  </property>
</Properties>
</file>